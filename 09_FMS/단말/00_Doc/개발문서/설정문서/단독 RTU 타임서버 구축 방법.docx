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HAnsi" w:hAnsiTheme="majorHAnsi"/>
          <w:color w:val="auto"/>
          <w:spacing w:val="0"/>
          <w:sz w:val="20"/>
          <w:szCs w:val="20"/>
        </w:rPr>
        <w:id w:val="-1254437588"/>
        <w:docPartObj>
          <w:docPartGallery w:val="Cover Pages"/>
          <w:docPartUnique/>
        </w:docPartObj>
      </w:sdtPr>
      <w:sdtEndPr/>
      <w:sdtContent>
        <w:p w:rsidR="0077720D" w:rsidRPr="00EB402F" w:rsidRDefault="0077720D" w:rsidP="0077720D">
          <w:pPr>
            <w:pStyle w:val="a3"/>
            <w:rPr>
              <w:rFonts w:asciiTheme="majorHAnsi" w:eastAsiaTheme="majorHAnsi" w:hAnsiTheme="majorHAnsi"/>
              <w:lang w:val="ko-KR"/>
            </w:rPr>
          </w:pPr>
        </w:p>
        <w:p w:rsidR="0077720D" w:rsidRPr="00EB402F" w:rsidRDefault="0077720D" w:rsidP="0077720D">
          <w:pPr>
            <w:pStyle w:val="af9"/>
            <w:snapToGrid/>
            <w:rPr>
              <w:rFonts w:asciiTheme="majorHAnsi" w:eastAsiaTheme="majorHAnsi" w:hAnsiTheme="majorHAnsi"/>
            </w:rPr>
          </w:pPr>
          <w:r w:rsidRPr="00EB402F">
            <w:rPr>
              <w:rFonts w:asciiTheme="majorHAnsi" w:eastAsiaTheme="majorHAnsi" w:hAnsiTheme="majorHAnsi"/>
              <w:noProof/>
            </w:rPr>
            <w:drawing>
              <wp:inline distT="0" distB="0" distL="0" distR="0" wp14:anchorId="73A09C57" wp14:editId="739AAFE3">
                <wp:extent cx="1224915" cy="621030"/>
                <wp:effectExtent l="0" t="0" r="0" b="7620"/>
                <wp:docPr id="4" name="그림 4" descr="EMB000002bc121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332385048" descr="EMB000002bc121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91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7720D" w:rsidRPr="00EB402F" w:rsidRDefault="003A75CC" w:rsidP="0077720D">
          <w:pPr>
            <w:pStyle w:val="a3"/>
            <w:rPr>
              <w:rFonts w:asciiTheme="majorHAnsi" w:eastAsiaTheme="majorHAnsi" w:hAnsiTheme="majorHAnsi"/>
              <w:lang w:val="ko-KR"/>
            </w:rPr>
          </w:pPr>
          <w:r>
            <w:rPr>
              <w:rFonts w:asciiTheme="majorHAnsi" w:eastAsiaTheme="majorHAnsi" w:hAnsiTheme="majorHAnsi" w:hint="eastAsia"/>
              <w:lang w:val="ko-KR"/>
            </w:rPr>
            <w:t>NTP 서버 구축 방법(Window7 )</w:t>
          </w:r>
        </w:p>
        <w:p w:rsidR="0077720D" w:rsidRPr="00DB34BA" w:rsidRDefault="00DB34BA" w:rsidP="00DB34BA">
          <w:pPr>
            <w:pStyle w:val="a3"/>
            <w:jc w:val="center"/>
            <w:rPr>
              <w:rFonts w:asciiTheme="majorHAnsi" w:eastAsiaTheme="majorHAnsi" w:hAnsiTheme="majorHAnsi"/>
              <w:sz w:val="36"/>
              <w:szCs w:val="36"/>
              <w:lang w:val="ko-KR"/>
            </w:rPr>
          </w:pPr>
          <w:r w:rsidRPr="00DB34BA">
            <w:rPr>
              <w:rFonts w:asciiTheme="majorHAnsi" w:eastAsiaTheme="majorHAnsi" w:hAnsiTheme="majorHAnsi" w:hint="eastAsia"/>
              <w:sz w:val="36"/>
              <w:szCs w:val="36"/>
              <w:lang w:val="ko-KR"/>
            </w:rPr>
            <w:t>Ver 0.</w:t>
          </w:r>
          <w:r w:rsidR="003A75CC">
            <w:rPr>
              <w:rFonts w:asciiTheme="majorHAnsi" w:eastAsiaTheme="majorHAnsi" w:hAnsiTheme="majorHAnsi"/>
              <w:sz w:val="36"/>
              <w:szCs w:val="36"/>
              <w:lang w:val="ko-KR"/>
            </w:rPr>
            <w:t>1</w:t>
          </w:r>
        </w:p>
        <w:p w:rsidR="0077720D" w:rsidRPr="00EB402F" w:rsidRDefault="0077720D" w:rsidP="0077720D">
          <w:pPr>
            <w:pStyle w:val="a3"/>
            <w:rPr>
              <w:rFonts w:asciiTheme="majorHAnsi" w:eastAsiaTheme="majorHAnsi" w:hAnsiTheme="majorHAnsi"/>
              <w:lang w:val="ko-KR"/>
            </w:rPr>
          </w:pPr>
        </w:p>
        <w:p w:rsidR="0077720D" w:rsidRPr="00EB402F" w:rsidRDefault="0077720D" w:rsidP="0077720D">
          <w:pPr>
            <w:pStyle w:val="a3"/>
            <w:rPr>
              <w:rFonts w:asciiTheme="majorHAnsi" w:eastAsiaTheme="majorHAnsi" w:hAnsiTheme="majorHAnsi"/>
              <w:lang w:val="ko-KR"/>
            </w:rPr>
          </w:pPr>
        </w:p>
        <w:p w:rsidR="0077720D" w:rsidRPr="00EB402F" w:rsidRDefault="0077720D" w:rsidP="0077720D">
          <w:pPr>
            <w:pStyle w:val="a3"/>
            <w:rPr>
              <w:rFonts w:asciiTheme="majorHAnsi" w:eastAsiaTheme="majorHAnsi" w:hAnsiTheme="majorHAnsi"/>
              <w:lang w:val="ko-KR"/>
            </w:rPr>
          </w:pPr>
        </w:p>
        <w:p w:rsidR="0077720D" w:rsidRDefault="0077720D" w:rsidP="0077720D">
          <w:pPr>
            <w:rPr>
              <w:rFonts w:asciiTheme="majorHAnsi" w:eastAsiaTheme="majorHAnsi" w:hAnsiTheme="majorHAnsi"/>
              <w:lang w:val="ko-KR"/>
            </w:rPr>
          </w:pPr>
        </w:p>
        <w:p w:rsidR="005303D1" w:rsidRDefault="005303D1" w:rsidP="0077720D">
          <w:pPr>
            <w:rPr>
              <w:rFonts w:asciiTheme="majorHAnsi" w:eastAsiaTheme="majorHAnsi" w:hAnsiTheme="majorHAnsi"/>
              <w:lang w:val="ko-KR"/>
            </w:rPr>
          </w:pPr>
        </w:p>
        <w:p w:rsidR="005303D1" w:rsidRPr="00EB402F" w:rsidRDefault="005303D1" w:rsidP="0077720D">
          <w:pPr>
            <w:rPr>
              <w:rFonts w:asciiTheme="majorHAnsi" w:eastAsiaTheme="majorHAnsi" w:hAnsiTheme="majorHAnsi"/>
              <w:lang w:val="ko-KR"/>
            </w:rPr>
          </w:pPr>
        </w:p>
        <w:p w:rsidR="0077720D" w:rsidRDefault="0077720D" w:rsidP="0077720D">
          <w:pPr>
            <w:rPr>
              <w:rFonts w:asciiTheme="majorHAnsi" w:eastAsiaTheme="majorHAnsi" w:hAnsiTheme="majorHAnsi"/>
              <w:lang w:val="ko-KR"/>
            </w:rPr>
          </w:pPr>
        </w:p>
        <w:p w:rsidR="00416AB4" w:rsidRDefault="00416AB4" w:rsidP="0077720D">
          <w:pPr>
            <w:rPr>
              <w:rFonts w:asciiTheme="majorHAnsi" w:eastAsiaTheme="majorHAnsi" w:hAnsiTheme="majorHAnsi"/>
              <w:lang w:val="ko-KR"/>
            </w:rPr>
          </w:pPr>
        </w:p>
        <w:p w:rsidR="00416AB4" w:rsidRDefault="00416AB4" w:rsidP="0077720D">
          <w:pPr>
            <w:rPr>
              <w:rFonts w:asciiTheme="majorHAnsi" w:eastAsiaTheme="majorHAnsi" w:hAnsiTheme="majorHAnsi"/>
              <w:lang w:val="ko-KR"/>
            </w:rPr>
          </w:pPr>
        </w:p>
        <w:p w:rsidR="00416AB4" w:rsidRDefault="00416AB4" w:rsidP="0077720D">
          <w:pPr>
            <w:rPr>
              <w:rFonts w:asciiTheme="majorHAnsi" w:eastAsiaTheme="majorHAnsi" w:hAnsiTheme="majorHAnsi"/>
              <w:lang w:val="ko-KR"/>
            </w:rPr>
          </w:pPr>
        </w:p>
        <w:p w:rsidR="00416AB4" w:rsidRPr="00EB402F" w:rsidRDefault="00416AB4" w:rsidP="0077720D">
          <w:pPr>
            <w:rPr>
              <w:rFonts w:asciiTheme="majorHAnsi" w:eastAsiaTheme="majorHAnsi" w:hAnsiTheme="majorHAnsi"/>
              <w:lang w:val="ko-KR"/>
            </w:rPr>
          </w:pPr>
        </w:p>
        <w:p w:rsidR="0077720D" w:rsidRPr="00EB402F" w:rsidRDefault="0077720D" w:rsidP="0077720D">
          <w:pPr>
            <w:pStyle w:val="TOC"/>
            <w:rPr>
              <w:rFonts w:eastAsiaTheme="majorHAnsi"/>
              <w:sz w:val="22"/>
              <w:lang w:val="ko-KR"/>
            </w:rPr>
          </w:pPr>
          <w:r w:rsidRPr="00EB402F">
            <w:rPr>
              <w:rFonts w:eastAsiaTheme="majorHAnsi"/>
              <w:lang w:val="ko-KR"/>
            </w:rPr>
            <w:tab/>
          </w:r>
          <w:r w:rsidRPr="00EB402F">
            <w:rPr>
              <w:rFonts w:eastAsiaTheme="majorHAnsi"/>
              <w:lang w:val="ko-KR"/>
            </w:rPr>
            <w:tab/>
          </w:r>
          <w:r w:rsidRPr="00EB402F">
            <w:rPr>
              <w:rFonts w:eastAsiaTheme="majorHAnsi"/>
              <w:lang w:val="ko-KR"/>
            </w:rPr>
            <w:tab/>
          </w:r>
          <w:r w:rsidRPr="00EB402F">
            <w:rPr>
              <w:rFonts w:eastAsiaTheme="majorHAnsi"/>
              <w:lang w:val="ko-KR"/>
            </w:rPr>
            <w:tab/>
          </w:r>
          <w:r w:rsidRPr="00EB402F">
            <w:rPr>
              <w:rFonts w:eastAsiaTheme="majorHAnsi"/>
              <w:lang w:val="ko-KR"/>
            </w:rPr>
            <w:tab/>
          </w:r>
          <w:r w:rsidRPr="00EB402F">
            <w:rPr>
              <w:rFonts w:eastAsiaTheme="majorHAnsi"/>
              <w:lang w:val="ko-KR"/>
            </w:rPr>
            <w:tab/>
          </w:r>
          <w:r w:rsidRPr="00EB402F">
            <w:rPr>
              <w:rFonts w:eastAsiaTheme="majorHAnsi"/>
              <w:lang w:val="ko-KR"/>
            </w:rPr>
            <w:tab/>
          </w:r>
          <w:r w:rsidRPr="00EB402F">
            <w:rPr>
              <w:rFonts w:eastAsiaTheme="majorHAnsi"/>
              <w:lang w:val="ko-KR"/>
            </w:rPr>
            <w:tab/>
          </w:r>
          <w:r w:rsidRPr="00EB402F">
            <w:rPr>
              <w:rFonts w:eastAsiaTheme="majorHAnsi"/>
              <w:lang w:val="ko-KR"/>
            </w:rPr>
            <w:tab/>
          </w:r>
          <w:r w:rsidRPr="00EB402F">
            <w:rPr>
              <w:rFonts w:eastAsiaTheme="majorHAnsi"/>
              <w:lang w:val="ko-KR"/>
            </w:rPr>
            <w:tab/>
          </w:r>
          <w:r w:rsidRPr="00EB402F">
            <w:rPr>
              <w:rFonts w:eastAsiaTheme="majorHAnsi"/>
              <w:lang w:val="ko-KR"/>
            </w:rPr>
            <w:tab/>
          </w:r>
          <w:r w:rsidRPr="00EB402F">
            <w:rPr>
              <w:rFonts w:eastAsiaTheme="majorHAnsi"/>
              <w:lang w:val="ko-KR"/>
            </w:rPr>
            <w:tab/>
          </w:r>
        </w:p>
        <w:p w:rsidR="00CC2071" w:rsidRDefault="00966075">
          <w:pPr>
            <w:rPr>
              <w:rFonts w:asciiTheme="majorHAnsi" w:eastAsiaTheme="majorHAnsi" w:hAnsiTheme="majorHAnsi"/>
            </w:rPr>
          </w:pPr>
        </w:p>
      </w:sdtContent>
    </w:sdt>
    <w:sdt>
      <w:sdtPr>
        <w:rPr>
          <w:rFonts w:ascii="바탕" w:eastAsia="바탕" w:hAnsi="바탕" w:cs="바탕" w:hint="eastAsia"/>
          <w:color w:val="auto"/>
          <w:sz w:val="20"/>
          <w:szCs w:val="20"/>
          <w:lang w:val="ko-KR"/>
        </w:rPr>
        <w:id w:val="-724219060"/>
        <w:docPartObj>
          <w:docPartGallery w:val="Table of Contents"/>
          <w:docPartUnique/>
        </w:docPartObj>
      </w:sdtPr>
      <w:sdtEndPr>
        <w:rPr>
          <w:rFonts w:ascii="맑은 고딕" w:eastAsia="맑은 고딕" w:hAnsi="맑은 고딕" w:cs="맑은 고딕" w:hint="default"/>
          <w:b/>
          <w:bCs/>
        </w:rPr>
      </w:sdtEndPr>
      <w:sdtContent>
        <w:p w:rsidR="003A75CC" w:rsidRDefault="003A75CC" w:rsidP="003A75CC">
          <w:pPr>
            <w:pStyle w:val="TOC"/>
            <w:rPr>
              <w:color w:val="404040" w:themeColor="text1" w:themeTint="BF"/>
              <w:sz w:val="26"/>
              <w:szCs w:val="26"/>
            </w:rPr>
          </w:pPr>
        </w:p>
        <w:p w:rsidR="005564C7" w:rsidRDefault="003A75CC" w:rsidP="003A75CC">
          <w:pPr>
            <w:pStyle w:val="3"/>
            <w:rPr>
              <w:rFonts w:eastAsiaTheme="majorHAnsi"/>
              <w:color w:val="000000" w:themeColor="text1"/>
              <w:lang w:val="ko-KR"/>
            </w:rPr>
          </w:pPr>
        </w:p>
      </w:sdtContent>
    </w:sdt>
    <w:p w:rsidR="003A75CC" w:rsidRDefault="003A75CC" w:rsidP="00985A84">
      <w:pPr>
        <w:spacing w:after="0"/>
        <w:rPr>
          <w:rFonts w:asciiTheme="majorHAnsi" w:eastAsiaTheme="majorHAnsi" w:hAnsiTheme="majorHAnsi"/>
          <w:color w:val="000000" w:themeColor="text1"/>
          <w:lang w:val="ko-KR"/>
        </w:rPr>
      </w:pPr>
    </w:p>
    <w:p w:rsidR="003A75CC" w:rsidRDefault="003A75CC" w:rsidP="003A75CC">
      <w:pPr>
        <w:pStyle w:val="af2"/>
        <w:numPr>
          <w:ilvl w:val="0"/>
          <w:numId w:val="37"/>
        </w:numPr>
        <w:spacing w:after="0"/>
        <w:rPr>
          <w:rFonts w:asciiTheme="majorHAnsi" w:eastAsiaTheme="majorHAnsi" w:hAnsiTheme="majorHAnsi"/>
          <w:b/>
          <w:color w:val="000000" w:themeColor="text1"/>
          <w:sz w:val="21"/>
          <w:lang w:val="ko-KR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21"/>
          <w:lang w:val="ko-KR"/>
        </w:rPr>
        <w:t xml:space="preserve">NTP 서버 유효화 설정 </w:t>
      </w:r>
    </w:p>
    <w:p w:rsidR="003A75CC" w:rsidRPr="003A75CC" w:rsidRDefault="003A75CC" w:rsidP="003A75CC">
      <w:pPr>
        <w:pStyle w:val="af2"/>
        <w:numPr>
          <w:ilvl w:val="1"/>
          <w:numId w:val="37"/>
        </w:numPr>
        <w:shd w:val="clear" w:color="auto" w:fill="FFFFFF"/>
        <w:spacing w:after="0" w:line="240" w:lineRule="auto"/>
        <w:textAlignment w:val="baseline"/>
        <w:rPr>
          <w:rFonts w:cs="굴림"/>
          <w:color w:val="1F1F1F"/>
        </w:rPr>
      </w:pPr>
      <w:r w:rsidRPr="003A75CC">
        <w:rPr>
          <w:rFonts w:ascii="Meiryo" w:eastAsia="Meiryo" w:hAnsi="Meiryo" w:cs="Meiryo" w:hint="eastAsia"/>
          <w:color w:val="444444"/>
          <w:bdr w:val="none" w:sz="0" w:space="0" w:color="auto" w:frame="1"/>
          <w:shd w:val="clear" w:color="auto" w:fill="FFFFFF"/>
        </w:rPr>
        <w:t>HKEY_LOCAL_MACHINE\SYSTEM\CurrentControlSet\Services\W32Time\TimeProviders\NtpServer</w:t>
      </w:r>
    </w:p>
    <w:p w:rsidR="003A75CC" w:rsidRPr="003A75CC" w:rsidRDefault="003A75CC" w:rsidP="003A75CC">
      <w:pPr>
        <w:pStyle w:val="af2"/>
        <w:spacing w:after="0" w:line="240" w:lineRule="auto"/>
        <w:ind w:left="760"/>
        <w:rPr>
          <w:rFonts w:ascii="굴림" w:eastAsia="굴림" w:hAnsi="굴림" w:cs="굴림" w:hint="eastAsia"/>
          <w:sz w:val="24"/>
          <w:szCs w:val="24"/>
        </w:rPr>
      </w:pPr>
      <w:r w:rsidRPr="003A75CC">
        <w:rPr>
          <w:rFonts w:hint="eastAsia"/>
          <w:color w:val="444444"/>
          <w:bdr w:val="none" w:sz="0" w:space="0" w:color="auto" w:frame="1"/>
          <w:shd w:val="clear" w:color="auto" w:fill="FFFFFF"/>
        </w:rPr>
        <w:t>값</w:t>
      </w:r>
      <w:r w:rsidRPr="003A75CC">
        <w:rPr>
          <w:rFonts w:ascii="Meiryo" w:eastAsia="Meiryo" w:hAnsi="Meiryo" w:cs="Meiryo" w:hint="eastAsia"/>
          <w:color w:val="444444"/>
          <w:bdr w:val="none" w:sz="0" w:space="0" w:color="auto" w:frame="1"/>
          <w:shd w:val="clear" w:color="auto" w:fill="FFFFFF"/>
        </w:rPr>
        <w:t>：Enabled = 1</w:t>
      </w:r>
    </w:p>
    <w:p w:rsidR="003A75CC" w:rsidRPr="003A75CC" w:rsidRDefault="003A75CC" w:rsidP="003A75CC">
      <w:pPr>
        <w:pStyle w:val="af2"/>
        <w:numPr>
          <w:ilvl w:val="1"/>
          <w:numId w:val="37"/>
        </w:numPr>
        <w:shd w:val="clear" w:color="auto" w:fill="FFFFFF"/>
        <w:spacing w:after="0" w:line="240" w:lineRule="auto"/>
        <w:textAlignment w:val="baseline"/>
        <w:rPr>
          <w:rFonts w:cs="굴림"/>
          <w:color w:val="1F1F1F"/>
        </w:rPr>
      </w:pPr>
      <w:r w:rsidRPr="003A75CC">
        <w:rPr>
          <w:rFonts w:ascii="Meiryo" w:eastAsia="Meiryo" w:hAnsi="Meiryo" w:cs="Meiryo" w:hint="eastAsia"/>
          <w:color w:val="444444"/>
          <w:bdr w:val="none" w:sz="0" w:space="0" w:color="auto" w:frame="1"/>
          <w:shd w:val="clear" w:color="auto" w:fill="FFFFFF"/>
        </w:rPr>
        <w:t>HKEY_LOCAL_MACHINE\SYSTEM\CurrentControlSet\Services\W32Time\Config</w:t>
      </w:r>
      <w:r w:rsidRPr="003A75CC">
        <w:rPr>
          <w:rFonts w:ascii="Meiryo" w:eastAsia="Meiryo" w:hAnsi="Meiryo" w:cs="Meiryo" w:hint="eastAsia"/>
          <w:color w:val="444444"/>
          <w:bdr w:val="none" w:sz="0" w:space="0" w:color="auto" w:frame="1"/>
          <w:shd w:val="clear" w:color="auto" w:fill="FFFFFF"/>
        </w:rPr>
        <w:br/>
      </w:r>
      <w:r w:rsidRPr="003A75CC">
        <w:rPr>
          <w:rFonts w:ascii="Meiryo" w:eastAsia="Meiryo" w:hAnsi="Meiryo" w:cs="Meiryo" w:hint="eastAsia"/>
          <w:color w:val="444444"/>
          <w:bdr w:val="none" w:sz="0" w:space="0" w:color="auto" w:frame="1"/>
          <w:shd w:val="clear" w:color="auto" w:fill="FFFFFF"/>
        </w:rPr>
        <w:tab/>
      </w:r>
      <w:r w:rsidRPr="003A75CC">
        <w:rPr>
          <w:rFonts w:hint="eastAsia"/>
          <w:color w:val="444444"/>
          <w:bdr w:val="none" w:sz="0" w:space="0" w:color="auto" w:frame="1"/>
          <w:shd w:val="clear" w:color="auto" w:fill="FFFFFF"/>
        </w:rPr>
        <w:t>값</w:t>
      </w:r>
      <w:r w:rsidRPr="003A75CC">
        <w:rPr>
          <w:rFonts w:ascii="Meiryo" w:eastAsia="Meiryo" w:hAnsi="Meiryo" w:cs="Meiryo" w:hint="eastAsia"/>
          <w:color w:val="444444"/>
          <w:bdr w:val="none" w:sz="0" w:space="0" w:color="auto" w:frame="1"/>
          <w:shd w:val="clear" w:color="auto" w:fill="FFFFFF"/>
        </w:rPr>
        <w:t>：AnnounceFlags = 5</w:t>
      </w:r>
    </w:p>
    <w:p w:rsidR="003A75CC" w:rsidRDefault="003A75CC" w:rsidP="003A75CC">
      <w:pPr>
        <w:pStyle w:val="af2"/>
        <w:spacing w:after="0"/>
        <w:ind w:left="760"/>
        <w:rPr>
          <w:rFonts w:asciiTheme="majorHAnsi" w:eastAsiaTheme="majorHAnsi" w:hAnsiTheme="majorHAnsi"/>
          <w:b/>
          <w:color w:val="000000" w:themeColor="text1"/>
          <w:sz w:val="21"/>
          <w:lang w:val="ko-KR"/>
        </w:rPr>
      </w:pPr>
    </w:p>
    <w:p w:rsidR="003A75CC" w:rsidRDefault="003A75CC" w:rsidP="003A75CC">
      <w:pPr>
        <w:pStyle w:val="af2"/>
        <w:numPr>
          <w:ilvl w:val="0"/>
          <w:numId w:val="37"/>
        </w:numPr>
        <w:spacing w:after="0"/>
        <w:rPr>
          <w:rFonts w:asciiTheme="majorHAnsi" w:eastAsiaTheme="majorHAnsi" w:hAnsiTheme="majorHAnsi"/>
          <w:b/>
          <w:color w:val="000000" w:themeColor="text1"/>
          <w:sz w:val="21"/>
          <w:lang w:val="ko-KR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21"/>
          <w:lang w:val="ko-KR"/>
        </w:rPr>
        <w:t xml:space="preserve">방화벽 인바운드 설정 </w:t>
      </w:r>
    </w:p>
    <w:p w:rsidR="003A75CC" w:rsidRPr="003A75CC" w:rsidRDefault="003A75CC" w:rsidP="003A75CC">
      <w:pPr>
        <w:pStyle w:val="af2"/>
        <w:numPr>
          <w:ilvl w:val="1"/>
          <w:numId w:val="37"/>
        </w:numPr>
        <w:shd w:val="clear" w:color="auto" w:fill="FFFFFF"/>
        <w:spacing w:after="0" w:line="240" w:lineRule="auto"/>
        <w:textAlignment w:val="baseline"/>
        <w:rPr>
          <w:rFonts w:cs="굴림"/>
          <w:color w:val="1F1F1F"/>
        </w:rPr>
      </w:pPr>
      <w:r w:rsidRPr="003A75CC">
        <w:rPr>
          <w:rFonts w:cs="굴림" w:hint="eastAsia"/>
          <w:color w:val="1F1F1F"/>
          <w:sz w:val="18"/>
          <w:szCs w:val="18"/>
          <w:bdr w:val="none" w:sz="0" w:space="0" w:color="auto" w:frame="1"/>
        </w:rPr>
        <w:t xml:space="preserve">방화벽 &gt; </w:t>
      </w:r>
      <w:r>
        <w:rPr>
          <w:rFonts w:cs="굴림" w:hint="eastAsia"/>
          <w:color w:val="1F1F1F"/>
          <w:sz w:val="18"/>
          <w:szCs w:val="18"/>
          <w:bdr w:val="none" w:sz="0" w:space="0" w:color="auto" w:frame="1"/>
        </w:rPr>
        <w:t>고급설정</w:t>
      </w:r>
      <w:r w:rsidRPr="003A75CC">
        <w:rPr>
          <w:rFonts w:cs="굴림" w:hint="eastAsia"/>
          <w:color w:val="1F1F1F"/>
          <w:sz w:val="18"/>
          <w:szCs w:val="18"/>
          <w:bdr w:val="none" w:sz="0" w:space="0" w:color="auto" w:frame="1"/>
        </w:rPr>
        <w:t xml:space="preserve"> &gt; </w:t>
      </w:r>
      <w:r>
        <w:rPr>
          <w:rFonts w:cs="굴림" w:hint="eastAsia"/>
          <w:color w:val="1F1F1F"/>
          <w:sz w:val="18"/>
          <w:szCs w:val="18"/>
          <w:bdr w:val="none" w:sz="0" w:space="0" w:color="auto" w:frame="1"/>
        </w:rPr>
        <w:t>인바운드 규치</w:t>
      </w:r>
    </w:p>
    <w:p w:rsidR="003A75CC" w:rsidRPr="003A75CC" w:rsidRDefault="003A75CC" w:rsidP="003A75CC">
      <w:pPr>
        <w:pStyle w:val="af2"/>
        <w:numPr>
          <w:ilvl w:val="2"/>
          <w:numId w:val="37"/>
        </w:numPr>
        <w:shd w:val="clear" w:color="auto" w:fill="FFFFFF"/>
        <w:spacing w:after="0" w:line="240" w:lineRule="auto"/>
        <w:textAlignment w:val="baseline"/>
        <w:rPr>
          <w:rFonts w:cs="굴림" w:hint="eastAsia"/>
          <w:color w:val="1F1F1F"/>
        </w:rPr>
      </w:pPr>
      <w:r w:rsidRPr="003A75CC">
        <w:rPr>
          <w:rFonts w:cs="굴림" w:hint="eastAsia"/>
          <w:color w:val="1F1F1F"/>
          <w:sz w:val="18"/>
          <w:szCs w:val="18"/>
          <w:bdr w:val="none" w:sz="0" w:space="0" w:color="auto" w:frame="1"/>
        </w:rPr>
        <w:t>새규칙 추가</w:t>
      </w:r>
    </w:p>
    <w:p w:rsidR="003A75CC" w:rsidRDefault="003A75CC" w:rsidP="003A75CC">
      <w:pPr>
        <w:pStyle w:val="af2"/>
        <w:spacing w:after="0"/>
        <w:ind w:left="760"/>
        <w:rPr>
          <w:rFonts w:asciiTheme="majorHAnsi" w:eastAsiaTheme="majorHAnsi" w:hAnsiTheme="majorHAnsi"/>
          <w:b/>
          <w:color w:val="000000" w:themeColor="text1"/>
          <w:sz w:val="21"/>
          <w:lang w:val="ko-KR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21"/>
          <w:lang w:val="ko-KR"/>
        </w:rPr>
        <w:t xml:space="preserve">      </w:t>
      </w:r>
      <w:r>
        <w:rPr>
          <w:noProof/>
        </w:rPr>
        <w:drawing>
          <wp:inline distT="0" distB="0" distL="0" distR="0" wp14:anchorId="393D66AD" wp14:editId="272863CF">
            <wp:extent cx="1733550" cy="16510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458" cy="166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CC" w:rsidRDefault="003A75CC" w:rsidP="003A75CC">
      <w:pPr>
        <w:pStyle w:val="af2"/>
        <w:spacing w:after="0"/>
        <w:ind w:left="760"/>
        <w:rPr>
          <w:rFonts w:asciiTheme="majorHAnsi" w:eastAsiaTheme="majorHAnsi" w:hAnsiTheme="majorHAnsi"/>
          <w:b/>
          <w:color w:val="000000" w:themeColor="text1"/>
          <w:sz w:val="21"/>
          <w:lang w:val="ko-KR"/>
        </w:rPr>
      </w:pPr>
    </w:p>
    <w:p w:rsidR="003A75CC" w:rsidRDefault="003A75CC" w:rsidP="003A75CC">
      <w:pPr>
        <w:pStyle w:val="af2"/>
        <w:numPr>
          <w:ilvl w:val="2"/>
          <w:numId w:val="37"/>
        </w:numPr>
        <w:spacing w:after="0"/>
        <w:rPr>
          <w:rFonts w:asciiTheme="majorHAnsi" w:eastAsiaTheme="majorHAnsi" w:hAnsiTheme="majorHAnsi"/>
          <w:color w:val="000000" w:themeColor="text1"/>
          <w:sz w:val="21"/>
          <w:lang w:val="ko-KR"/>
        </w:rPr>
      </w:pPr>
      <w:r w:rsidRPr="003A75CC">
        <w:rPr>
          <w:rFonts w:asciiTheme="majorHAnsi" w:eastAsiaTheme="majorHAnsi" w:hAnsiTheme="majorHAnsi" w:hint="eastAsia"/>
          <w:color w:val="000000" w:themeColor="text1"/>
          <w:sz w:val="21"/>
          <w:lang w:val="ko-KR"/>
        </w:rPr>
        <w:t>포트 선택</w:t>
      </w:r>
    </w:p>
    <w:p w:rsidR="003A75CC" w:rsidRDefault="003A75CC" w:rsidP="003A75CC">
      <w:pPr>
        <w:pStyle w:val="af2"/>
        <w:spacing w:after="0"/>
        <w:ind w:left="1560"/>
        <w:rPr>
          <w:rFonts w:asciiTheme="majorHAnsi" w:eastAsiaTheme="majorHAnsi" w:hAnsiTheme="majorHAnsi"/>
          <w:color w:val="000000" w:themeColor="text1"/>
          <w:sz w:val="21"/>
          <w:lang w:val="ko-KR"/>
        </w:rPr>
      </w:pPr>
      <w:r>
        <w:rPr>
          <w:noProof/>
        </w:rPr>
        <w:drawing>
          <wp:inline distT="0" distB="0" distL="0" distR="0" wp14:anchorId="40A9C688" wp14:editId="3D846F1E">
            <wp:extent cx="3943350" cy="2240242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7080" cy="224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CC" w:rsidRDefault="003A75CC" w:rsidP="003A75CC">
      <w:pPr>
        <w:pStyle w:val="af2"/>
        <w:numPr>
          <w:ilvl w:val="2"/>
          <w:numId w:val="37"/>
        </w:numPr>
        <w:spacing w:after="0"/>
        <w:rPr>
          <w:rFonts w:asciiTheme="majorHAnsi" w:eastAsiaTheme="majorHAnsi" w:hAnsiTheme="majorHAnsi"/>
          <w:color w:val="000000" w:themeColor="text1"/>
          <w:sz w:val="21"/>
          <w:lang w:val="ko-KR"/>
        </w:rPr>
      </w:pPr>
      <w:r>
        <w:rPr>
          <w:rFonts w:asciiTheme="majorHAnsi" w:eastAsiaTheme="majorHAnsi" w:hAnsiTheme="majorHAnsi"/>
          <w:color w:val="000000" w:themeColor="text1"/>
          <w:sz w:val="21"/>
          <w:lang w:val="ko-KR"/>
        </w:rPr>
        <w:t>UDP 123</w:t>
      </w:r>
      <w:r>
        <w:rPr>
          <w:rFonts w:asciiTheme="majorHAnsi" w:eastAsiaTheme="majorHAnsi" w:hAnsiTheme="majorHAnsi" w:hint="eastAsia"/>
          <w:color w:val="000000" w:themeColor="text1"/>
          <w:sz w:val="21"/>
          <w:lang w:val="ko-KR"/>
        </w:rPr>
        <w:t>추가</w:t>
      </w:r>
    </w:p>
    <w:p w:rsidR="003A75CC" w:rsidRDefault="003A75CC" w:rsidP="003A75CC">
      <w:pPr>
        <w:pStyle w:val="af2"/>
        <w:spacing w:after="0"/>
        <w:ind w:left="1560"/>
        <w:rPr>
          <w:rFonts w:asciiTheme="majorHAnsi" w:eastAsiaTheme="majorHAnsi" w:hAnsiTheme="majorHAnsi"/>
          <w:color w:val="000000" w:themeColor="text1"/>
          <w:sz w:val="21"/>
          <w:lang w:val="ko-KR"/>
        </w:rPr>
      </w:pPr>
      <w:r>
        <w:rPr>
          <w:noProof/>
        </w:rPr>
        <w:lastRenderedPageBreak/>
        <w:drawing>
          <wp:inline distT="0" distB="0" distL="0" distR="0" wp14:anchorId="3967CDA6" wp14:editId="35DAAB0B">
            <wp:extent cx="3914775" cy="2202061"/>
            <wp:effectExtent l="0" t="0" r="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5496" cy="22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CC" w:rsidRDefault="003A75CC" w:rsidP="003A75CC">
      <w:pPr>
        <w:pStyle w:val="af2"/>
        <w:numPr>
          <w:ilvl w:val="2"/>
          <w:numId w:val="37"/>
        </w:numPr>
        <w:spacing w:after="0"/>
        <w:rPr>
          <w:rFonts w:asciiTheme="majorHAnsi" w:eastAsiaTheme="majorHAnsi" w:hAnsiTheme="majorHAnsi"/>
          <w:color w:val="000000" w:themeColor="text1"/>
          <w:sz w:val="21"/>
          <w:lang w:val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lang w:val="ko-KR"/>
        </w:rPr>
        <w:t>연결 허용</w:t>
      </w:r>
    </w:p>
    <w:p w:rsidR="003A75CC" w:rsidRDefault="003A75CC" w:rsidP="003A75CC">
      <w:pPr>
        <w:pStyle w:val="af2"/>
        <w:spacing w:after="0"/>
        <w:ind w:left="1560"/>
        <w:rPr>
          <w:rFonts w:asciiTheme="majorHAnsi" w:eastAsiaTheme="majorHAnsi" w:hAnsiTheme="majorHAnsi"/>
          <w:color w:val="000000" w:themeColor="text1"/>
          <w:sz w:val="21"/>
          <w:lang w:val="ko-KR"/>
        </w:rPr>
      </w:pPr>
      <w:r>
        <w:rPr>
          <w:noProof/>
        </w:rPr>
        <w:drawing>
          <wp:inline distT="0" distB="0" distL="0" distR="0" wp14:anchorId="7098CF6B" wp14:editId="1ADDF58D">
            <wp:extent cx="3867150" cy="2166882"/>
            <wp:effectExtent l="0" t="0" r="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6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CC" w:rsidRDefault="003A75CC" w:rsidP="003A75CC">
      <w:pPr>
        <w:pStyle w:val="af2"/>
        <w:numPr>
          <w:ilvl w:val="2"/>
          <w:numId w:val="37"/>
        </w:numPr>
        <w:spacing w:after="0"/>
        <w:rPr>
          <w:rFonts w:asciiTheme="majorHAnsi" w:eastAsiaTheme="majorHAnsi" w:hAnsiTheme="majorHAnsi"/>
          <w:color w:val="000000" w:themeColor="text1"/>
          <w:sz w:val="21"/>
          <w:lang w:val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lang w:val="ko-KR"/>
        </w:rPr>
        <w:t>보안 설정(</w:t>
      </w:r>
      <w:r>
        <w:rPr>
          <w:rFonts w:asciiTheme="majorHAnsi" w:eastAsiaTheme="majorHAnsi" w:hAnsiTheme="majorHAnsi"/>
          <w:color w:val="000000" w:themeColor="text1"/>
          <w:sz w:val="21"/>
          <w:lang w:val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lang w:val="ko-KR"/>
        </w:rPr>
        <w:t xml:space="preserve">모두 허용 </w:t>
      </w:r>
      <w:r>
        <w:rPr>
          <w:rFonts w:asciiTheme="majorHAnsi" w:eastAsiaTheme="majorHAnsi" w:hAnsiTheme="majorHAnsi"/>
          <w:color w:val="000000" w:themeColor="text1"/>
          <w:sz w:val="21"/>
          <w:lang w:val="ko-KR"/>
        </w:rPr>
        <w:t>)</w:t>
      </w:r>
    </w:p>
    <w:p w:rsidR="003A75CC" w:rsidRDefault="003A75CC" w:rsidP="003A75CC">
      <w:pPr>
        <w:pStyle w:val="af2"/>
        <w:spacing w:after="0"/>
        <w:ind w:left="1560"/>
        <w:rPr>
          <w:rFonts w:asciiTheme="majorHAnsi" w:eastAsiaTheme="majorHAnsi" w:hAnsiTheme="majorHAnsi"/>
          <w:color w:val="000000" w:themeColor="text1"/>
          <w:sz w:val="21"/>
          <w:lang w:val="ko-KR"/>
        </w:rPr>
      </w:pPr>
      <w:r>
        <w:rPr>
          <w:noProof/>
        </w:rPr>
        <w:drawing>
          <wp:inline distT="0" distB="0" distL="0" distR="0" wp14:anchorId="3C988DE3" wp14:editId="5372055B">
            <wp:extent cx="4000500" cy="2218099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4130" cy="222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CC" w:rsidRDefault="003A75CC" w:rsidP="003A75CC">
      <w:pPr>
        <w:pStyle w:val="af2"/>
        <w:numPr>
          <w:ilvl w:val="2"/>
          <w:numId w:val="37"/>
        </w:numPr>
        <w:spacing w:after="0"/>
        <w:rPr>
          <w:rFonts w:asciiTheme="majorHAnsi" w:eastAsiaTheme="majorHAnsi" w:hAnsiTheme="majorHAnsi" w:hint="eastAsia"/>
          <w:color w:val="000000" w:themeColor="text1"/>
          <w:sz w:val="21"/>
          <w:lang w:val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lang w:val="ko-KR"/>
        </w:rPr>
        <w:t xml:space="preserve">규치명 설정 </w:t>
      </w:r>
      <w:r>
        <w:rPr>
          <w:rFonts w:asciiTheme="majorHAnsi" w:eastAsiaTheme="majorHAnsi" w:hAnsiTheme="majorHAnsi"/>
          <w:color w:val="000000" w:themeColor="text1"/>
          <w:sz w:val="21"/>
          <w:lang w:val="ko-KR"/>
        </w:rPr>
        <w:t xml:space="preserve">( </w:t>
      </w:r>
      <w:r>
        <w:rPr>
          <w:rFonts w:asciiTheme="majorHAnsi" w:eastAsiaTheme="majorHAnsi" w:hAnsiTheme="majorHAnsi" w:hint="eastAsia"/>
          <w:color w:val="000000" w:themeColor="text1"/>
          <w:sz w:val="21"/>
          <w:lang w:val="ko-KR"/>
        </w:rPr>
        <w:t>WIN7_NTP_SRV )</w:t>
      </w:r>
    </w:p>
    <w:p w:rsidR="003A75CC" w:rsidRDefault="003A75CC" w:rsidP="003A75CC">
      <w:pPr>
        <w:pStyle w:val="af2"/>
        <w:spacing w:after="0"/>
        <w:ind w:left="1560"/>
        <w:rPr>
          <w:rFonts w:asciiTheme="majorHAnsi" w:eastAsiaTheme="majorHAnsi" w:hAnsiTheme="majorHAnsi"/>
          <w:color w:val="000000" w:themeColor="text1"/>
          <w:sz w:val="21"/>
          <w:lang w:val="ko-KR"/>
        </w:rPr>
      </w:pPr>
      <w:r>
        <w:rPr>
          <w:noProof/>
        </w:rPr>
        <w:lastRenderedPageBreak/>
        <w:drawing>
          <wp:inline distT="0" distB="0" distL="0" distR="0" wp14:anchorId="3BD94568" wp14:editId="15312B8F">
            <wp:extent cx="4010025" cy="2246143"/>
            <wp:effectExtent l="0" t="0" r="0" b="190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3892" cy="225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CC" w:rsidRPr="003A75CC" w:rsidRDefault="003A75CC" w:rsidP="003A75CC">
      <w:pPr>
        <w:pStyle w:val="af2"/>
        <w:spacing w:after="0"/>
        <w:ind w:left="1560"/>
        <w:rPr>
          <w:rFonts w:asciiTheme="majorHAnsi" w:eastAsiaTheme="majorHAnsi" w:hAnsiTheme="majorHAnsi" w:hint="eastAsia"/>
          <w:color w:val="000000" w:themeColor="text1"/>
          <w:sz w:val="21"/>
          <w:lang w:val="ko-KR"/>
        </w:rPr>
      </w:pPr>
      <w:bookmarkStart w:id="0" w:name="_GoBack"/>
      <w:bookmarkEnd w:id="0"/>
    </w:p>
    <w:p w:rsidR="003A75CC" w:rsidRDefault="003A75CC" w:rsidP="003A75CC">
      <w:pPr>
        <w:pStyle w:val="af2"/>
        <w:numPr>
          <w:ilvl w:val="0"/>
          <w:numId w:val="37"/>
        </w:numPr>
        <w:spacing w:after="0"/>
        <w:rPr>
          <w:rFonts w:asciiTheme="majorHAnsi" w:eastAsiaTheme="majorHAnsi" w:hAnsiTheme="majorHAnsi"/>
          <w:b/>
          <w:color w:val="000000" w:themeColor="text1"/>
          <w:sz w:val="21"/>
          <w:lang w:val="ko-KR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21"/>
          <w:lang w:val="ko-KR"/>
        </w:rPr>
        <w:t xml:space="preserve">서비스 등록 </w:t>
      </w:r>
    </w:p>
    <w:p w:rsidR="003A75CC" w:rsidRDefault="003A75CC" w:rsidP="003A75CC">
      <w:pPr>
        <w:pStyle w:val="af2"/>
        <w:numPr>
          <w:ilvl w:val="2"/>
          <w:numId w:val="37"/>
        </w:numPr>
        <w:spacing w:after="0"/>
        <w:rPr>
          <w:rFonts w:asciiTheme="majorHAnsi" w:eastAsiaTheme="majorHAnsi" w:hAnsiTheme="majorHAnsi"/>
          <w:color w:val="000000" w:themeColor="text1"/>
          <w:sz w:val="21"/>
          <w:lang w:val="ko-KR"/>
        </w:rPr>
      </w:pPr>
      <w:r w:rsidRPr="003A75CC">
        <w:rPr>
          <w:rFonts w:asciiTheme="majorHAnsi" w:eastAsiaTheme="majorHAnsi" w:hAnsiTheme="majorHAnsi" w:hint="eastAsia"/>
          <w:color w:val="000000" w:themeColor="text1"/>
          <w:sz w:val="21"/>
          <w:lang w:val="ko-KR"/>
        </w:rPr>
        <w:t>서비스 선택</w:t>
      </w:r>
    </w:p>
    <w:p w:rsidR="003A75CC" w:rsidRDefault="003A75CC" w:rsidP="003A75CC">
      <w:pPr>
        <w:pStyle w:val="af2"/>
        <w:spacing w:after="0"/>
        <w:ind w:left="1560"/>
        <w:rPr>
          <w:rFonts w:asciiTheme="majorHAnsi" w:eastAsiaTheme="majorHAnsi" w:hAnsiTheme="majorHAnsi"/>
          <w:color w:val="000000" w:themeColor="text1"/>
          <w:sz w:val="21"/>
          <w:lang w:val="ko-KR"/>
        </w:rPr>
      </w:pPr>
      <w:r>
        <w:rPr>
          <w:noProof/>
        </w:rPr>
        <w:drawing>
          <wp:inline distT="0" distB="0" distL="0" distR="0" wp14:anchorId="12E843C3" wp14:editId="0004598D">
            <wp:extent cx="3962400" cy="1036522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1926" cy="104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CC" w:rsidRDefault="003A75CC" w:rsidP="003A75CC">
      <w:pPr>
        <w:pStyle w:val="af2"/>
        <w:numPr>
          <w:ilvl w:val="2"/>
          <w:numId w:val="37"/>
        </w:numPr>
        <w:spacing w:after="0"/>
        <w:rPr>
          <w:rFonts w:asciiTheme="majorHAnsi" w:eastAsiaTheme="majorHAnsi" w:hAnsiTheme="majorHAnsi"/>
          <w:color w:val="000000" w:themeColor="text1"/>
          <w:sz w:val="21"/>
          <w:lang w:val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lang w:val="ko-KR"/>
        </w:rPr>
        <w:t>자동 실행 설정</w:t>
      </w:r>
    </w:p>
    <w:p w:rsidR="003A75CC" w:rsidRDefault="003A75CC" w:rsidP="003A75CC">
      <w:pPr>
        <w:pStyle w:val="af2"/>
        <w:spacing w:after="0"/>
        <w:ind w:left="1560"/>
        <w:rPr>
          <w:rFonts w:asciiTheme="majorHAnsi" w:eastAsiaTheme="majorHAnsi" w:hAnsiTheme="majorHAnsi"/>
          <w:color w:val="000000" w:themeColor="text1"/>
          <w:sz w:val="21"/>
          <w:lang w:val="ko-KR"/>
        </w:rPr>
      </w:pPr>
      <w:r>
        <w:rPr>
          <w:noProof/>
        </w:rPr>
        <w:drawing>
          <wp:inline distT="0" distB="0" distL="0" distR="0" wp14:anchorId="7A04FD33" wp14:editId="78CE3AF6">
            <wp:extent cx="3086100" cy="2794600"/>
            <wp:effectExtent l="0" t="0" r="0" b="635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8872" cy="28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CC" w:rsidRDefault="003A75CC" w:rsidP="003A75CC">
      <w:pPr>
        <w:pStyle w:val="af2"/>
        <w:numPr>
          <w:ilvl w:val="2"/>
          <w:numId w:val="37"/>
        </w:numPr>
        <w:spacing w:after="0"/>
        <w:rPr>
          <w:rFonts w:asciiTheme="majorHAnsi" w:eastAsiaTheme="majorHAnsi" w:hAnsiTheme="majorHAnsi"/>
          <w:color w:val="000000" w:themeColor="text1"/>
          <w:sz w:val="21"/>
          <w:lang w:val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lang w:val="ko-KR"/>
        </w:rPr>
        <w:t>CMD에서 붉은 색 입력</w:t>
      </w:r>
    </w:p>
    <w:p w:rsidR="003A75CC" w:rsidRDefault="003A75CC" w:rsidP="003A75CC">
      <w:pPr>
        <w:pStyle w:val="afb"/>
        <w:spacing w:before="0" w:beforeAutospacing="0" w:after="0" w:afterAutospacing="0"/>
        <w:ind w:left="1036" w:firstLine="524"/>
        <w:rPr>
          <w:rFonts w:ascii="맑은 고딕" w:eastAsia="맑은 고딕" w:hAnsi="맑은 고딕"/>
          <w:color w:val="FF0000"/>
          <w:sz w:val="18"/>
          <w:szCs w:val="18"/>
          <w:shd w:val="clear" w:color="auto" w:fill="DADADA"/>
        </w:rPr>
      </w:pPr>
    </w:p>
    <w:p w:rsidR="003A75CC" w:rsidRDefault="003A75CC" w:rsidP="003A75CC">
      <w:pPr>
        <w:pStyle w:val="afb"/>
        <w:spacing w:before="0" w:beforeAutospacing="0" w:after="0" w:afterAutospacing="0"/>
        <w:ind w:left="1036" w:firstLine="524"/>
        <w:rPr>
          <w:rFonts w:ascii="맑은 고딕" w:eastAsia="맑은 고딕" w:hAnsi="맑은 고딕"/>
          <w:color w:val="FF0000"/>
          <w:sz w:val="18"/>
          <w:szCs w:val="18"/>
        </w:rPr>
      </w:pPr>
      <w:r>
        <w:rPr>
          <w:rFonts w:ascii="맑은 고딕" w:eastAsia="맑은 고딕" w:hAnsi="맑은 고딕" w:hint="eastAsia"/>
          <w:color w:val="FF0000"/>
          <w:sz w:val="18"/>
          <w:szCs w:val="18"/>
          <w:shd w:val="clear" w:color="auto" w:fill="DADADA"/>
        </w:rPr>
        <w:t>sc triggerinfo w32time start/networkon stop/networkoff </w:t>
      </w:r>
    </w:p>
    <w:p w:rsidR="003A75CC" w:rsidRDefault="003A75CC" w:rsidP="003A75CC">
      <w:pPr>
        <w:pStyle w:val="afb"/>
        <w:numPr>
          <w:ilvl w:val="3"/>
          <w:numId w:val="37"/>
        </w:numPr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[SC] ChangeServiceConfig2 성공 </w:t>
      </w:r>
    </w:p>
    <w:p w:rsidR="003A75CC" w:rsidRDefault="003A75CC" w:rsidP="003A75CC">
      <w:pPr>
        <w:pStyle w:val="afb"/>
        <w:spacing w:before="0" w:beforeAutospacing="0" w:after="0" w:afterAutospacing="0"/>
        <w:ind w:left="1252" w:firstLine="308"/>
        <w:rPr>
          <w:rFonts w:ascii="맑은 고딕" w:eastAsia="맑은 고딕" w:hAnsi="맑은 고딕"/>
          <w:color w:val="FF0000"/>
          <w:sz w:val="18"/>
          <w:szCs w:val="18"/>
          <w:shd w:val="clear" w:color="auto" w:fill="DADADA"/>
        </w:rPr>
      </w:pPr>
    </w:p>
    <w:p w:rsidR="003A75CC" w:rsidRDefault="003A75CC" w:rsidP="003A75CC">
      <w:pPr>
        <w:pStyle w:val="afb"/>
        <w:spacing w:before="0" w:beforeAutospacing="0" w:after="0" w:afterAutospacing="0"/>
        <w:ind w:left="1252" w:firstLine="308"/>
        <w:rPr>
          <w:rFonts w:ascii="맑은 고딕" w:eastAsia="맑은 고딕" w:hAnsi="맑은 고딕" w:hint="eastAsia"/>
          <w:color w:val="FF0000"/>
          <w:sz w:val="18"/>
          <w:szCs w:val="18"/>
        </w:rPr>
      </w:pPr>
      <w:r>
        <w:rPr>
          <w:rFonts w:ascii="맑은 고딕" w:eastAsia="맑은 고딕" w:hAnsi="맑은 고딕" w:hint="eastAsia"/>
          <w:color w:val="FF0000"/>
          <w:sz w:val="18"/>
          <w:szCs w:val="18"/>
          <w:shd w:val="clear" w:color="auto" w:fill="DADADA"/>
        </w:rPr>
        <w:t>sc qtriggerinfo w32time </w:t>
      </w:r>
    </w:p>
    <w:p w:rsidR="003A75CC" w:rsidRDefault="003A75CC" w:rsidP="003A75CC">
      <w:pPr>
        <w:pStyle w:val="afb"/>
        <w:numPr>
          <w:ilvl w:val="3"/>
          <w:numId w:val="37"/>
        </w:numPr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[SC] ChangeServiceConfig2 성공 </w:t>
      </w:r>
    </w:p>
    <w:p w:rsidR="003A75CC" w:rsidRDefault="003A75CC" w:rsidP="003A75CC">
      <w:pPr>
        <w:pStyle w:val="afb"/>
        <w:numPr>
          <w:ilvl w:val="3"/>
          <w:numId w:val="37"/>
        </w:numPr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SERVICE_NAME: w32time </w:t>
      </w:r>
    </w:p>
    <w:p w:rsidR="003A75CC" w:rsidRDefault="003A75CC" w:rsidP="003A75CC">
      <w:pPr>
        <w:pStyle w:val="afb"/>
        <w:numPr>
          <w:ilvl w:val="3"/>
          <w:numId w:val="37"/>
        </w:numPr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서비스 시작 </w:t>
      </w:r>
    </w:p>
    <w:p w:rsidR="003A75CC" w:rsidRPr="003A75CC" w:rsidRDefault="003A75CC" w:rsidP="003A75CC">
      <w:pPr>
        <w:pStyle w:val="afb"/>
        <w:numPr>
          <w:ilvl w:val="3"/>
          <w:numId w:val="37"/>
        </w:numPr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16"/>
          <w:szCs w:val="16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IP 주소 가용성 : 4f27f2de-14e2-430b-a549-7cd48cbc8245</w:t>
      </w:r>
      <w:r w:rsidRPr="003A75CC">
        <w:rPr>
          <w:rFonts w:ascii="맑은 고딕" w:eastAsia="맑은 고딕" w:hAnsi="맑은 고딕" w:hint="eastAsia"/>
          <w:color w:val="000000"/>
          <w:sz w:val="16"/>
          <w:szCs w:val="16"/>
        </w:rPr>
        <w:t xml:space="preserve"> [첫 번째 IP 주소 사용 가능] </w:t>
      </w:r>
    </w:p>
    <w:p w:rsidR="003A75CC" w:rsidRDefault="003A75CC" w:rsidP="003A75CC">
      <w:pPr>
        <w:pStyle w:val="afb"/>
        <w:numPr>
          <w:ilvl w:val="3"/>
          <w:numId w:val="37"/>
        </w:numPr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서비스 중지 </w:t>
      </w:r>
    </w:p>
    <w:p w:rsidR="003A75CC" w:rsidRPr="003A75CC" w:rsidRDefault="003A75CC" w:rsidP="003A75CC">
      <w:pPr>
        <w:pStyle w:val="afb"/>
        <w:numPr>
          <w:ilvl w:val="3"/>
          <w:numId w:val="37"/>
        </w:numPr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16"/>
          <w:szCs w:val="16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IP 주소 가용성 : cc4ba62a-162e-4648-847a-b6bdf993e335</w:t>
      </w:r>
      <w:r w:rsidRPr="003A75CC">
        <w:rPr>
          <w:rFonts w:ascii="맑은 고딕" w:eastAsia="맑은 고딕" w:hAnsi="맑은 고딕" w:hint="eastAsia"/>
          <w:color w:val="000000"/>
          <w:sz w:val="16"/>
          <w:szCs w:val="16"/>
        </w:rPr>
        <w:t xml:space="preserve"> [사용 가능한 IP 주소 없음] </w:t>
      </w:r>
    </w:p>
    <w:p w:rsidR="003A75CC" w:rsidRPr="003A75CC" w:rsidRDefault="003A75CC" w:rsidP="003A75CC">
      <w:pPr>
        <w:pStyle w:val="af2"/>
        <w:spacing w:after="0"/>
        <w:ind w:left="1560"/>
        <w:rPr>
          <w:rFonts w:asciiTheme="majorHAnsi" w:eastAsiaTheme="majorHAnsi" w:hAnsiTheme="majorHAnsi" w:hint="eastAsia"/>
          <w:color w:val="000000" w:themeColor="text1"/>
          <w:sz w:val="21"/>
        </w:rPr>
      </w:pPr>
    </w:p>
    <w:sectPr w:rsidR="003A75CC" w:rsidRPr="003A75CC" w:rsidSect="0077720D">
      <w:headerReference w:type="default" r:id="rId19"/>
      <w:pgSz w:w="12240" w:h="15840"/>
      <w:pgMar w:top="1701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075" w:rsidRDefault="00966075" w:rsidP="000D797E">
      <w:pPr>
        <w:spacing w:after="0" w:line="240" w:lineRule="auto"/>
      </w:pPr>
      <w:r>
        <w:separator/>
      </w:r>
    </w:p>
  </w:endnote>
  <w:endnote w:type="continuationSeparator" w:id="0">
    <w:p w:rsidR="00966075" w:rsidRDefault="00966075" w:rsidP="000D7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075" w:rsidRDefault="00966075" w:rsidP="000D797E">
      <w:pPr>
        <w:spacing w:after="0" w:line="240" w:lineRule="auto"/>
      </w:pPr>
      <w:r>
        <w:separator/>
      </w:r>
    </w:p>
  </w:footnote>
  <w:footnote w:type="continuationSeparator" w:id="0">
    <w:p w:rsidR="00966075" w:rsidRDefault="00966075" w:rsidP="000D7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4DE" w:rsidRDefault="008574DE">
    <w:pPr>
      <w:pStyle w:val="af6"/>
    </w:pPr>
  </w:p>
  <w:p w:rsidR="008574DE" w:rsidRDefault="008574DE">
    <w:pPr>
      <w:pStyle w:val="af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B0F8A"/>
    <w:multiLevelType w:val="hybridMultilevel"/>
    <w:tmpl w:val="FCE8E79A"/>
    <w:lvl w:ilvl="0" w:tplc="04090003">
      <w:start w:val="1"/>
      <w:numFmt w:val="bullet"/>
      <w:lvlText w:val=""/>
      <w:lvlJc w:val="left"/>
      <w:pPr>
        <w:ind w:left="86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00"/>
      </w:pPr>
      <w:rPr>
        <w:rFonts w:ascii="Wingdings" w:hAnsi="Wingdings" w:hint="default"/>
      </w:rPr>
    </w:lvl>
  </w:abstractNum>
  <w:abstractNum w:abstractNumId="1" w15:restartNumberingAfterBreak="0">
    <w:nsid w:val="03156356"/>
    <w:multiLevelType w:val="hybridMultilevel"/>
    <w:tmpl w:val="6D54ACB4"/>
    <w:lvl w:ilvl="0" w:tplc="E730B90E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74785F"/>
    <w:multiLevelType w:val="hybridMultilevel"/>
    <w:tmpl w:val="F6A4979E"/>
    <w:lvl w:ilvl="0" w:tplc="E730B9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C35477"/>
    <w:multiLevelType w:val="multilevel"/>
    <w:tmpl w:val="3CD2CE6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B642E27"/>
    <w:multiLevelType w:val="hybridMultilevel"/>
    <w:tmpl w:val="EF0C610C"/>
    <w:lvl w:ilvl="0" w:tplc="D90A0E40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0C8D20CF"/>
    <w:multiLevelType w:val="hybridMultilevel"/>
    <w:tmpl w:val="B8CABBF4"/>
    <w:lvl w:ilvl="0" w:tplc="96A6E932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E25477B"/>
    <w:multiLevelType w:val="hybridMultilevel"/>
    <w:tmpl w:val="954C2B52"/>
    <w:lvl w:ilvl="0" w:tplc="1D662930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C993F0F"/>
    <w:multiLevelType w:val="hybridMultilevel"/>
    <w:tmpl w:val="67C8BBAA"/>
    <w:lvl w:ilvl="0" w:tplc="F86843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FD52C6"/>
    <w:multiLevelType w:val="hybridMultilevel"/>
    <w:tmpl w:val="8494B1B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776222"/>
    <w:multiLevelType w:val="hybridMultilevel"/>
    <w:tmpl w:val="F19A64F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672E93"/>
    <w:multiLevelType w:val="hybridMultilevel"/>
    <w:tmpl w:val="B20ADCB2"/>
    <w:lvl w:ilvl="0" w:tplc="5254ED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B0B098F"/>
    <w:multiLevelType w:val="hybridMultilevel"/>
    <w:tmpl w:val="19B0CDD2"/>
    <w:lvl w:ilvl="0" w:tplc="AC48FB74">
      <w:start w:val="2"/>
      <w:numFmt w:val="bullet"/>
      <w:lvlText w:val="-"/>
      <w:lvlJc w:val="left"/>
      <w:pPr>
        <w:ind w:left="1552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2" w:hanging="400"/>
      </w:pPr>
      <w:rPr>
        <w:rFonts w:ascii="Wingdings" w:hAnsi="Wingdings" w:hint="default"/>
      </w:rPr>
    </w:lvl>
  </w:abstractNum>
  <w:abstractNum w:abstractNumId="12" w15:restartNumberingAfterBreak="0">
    <w:nsid w:val="2B936849"/>
    <w:multiLevelType w:val="hybridMultilevel"/>
    <w:tmpl w:val="33F21A22"/>
    <w:lvl w:ilvl="0" w:tplc="712E89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2233FA"/>
    <w:multiLevelType w:val="hybridMultilevel"/>
    <w:tmpl w:val="33F21A22"/>
    <w:lvl w:ilvl="0" w:tplc="712E89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10E1B0A"/>
    <w:multiLevelType w:val="hybridMultilevel"/>
    <w:tmpl w:val="DC00843C"/>
    <w:lvl w:ilvl="0" w:tplc="077A0F9A">
      <w:numFmt w:val="bullet"/>
      <w:lvlText w:val="-"/>
      <w:lvlJc w:val="left"/>
      <w:pPr>
        <w:ind w:left="149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5" w:hanging="400"/>
      </w:pPr>
      <w:rPr>
        <w:rFonts w:ascii="Wingdings" w:hAnsi="Wingdings" w:hint="default"/>
      </w:rPr>
    </w:lvl>
  </w:abstractNum>
  <w:abstractNum w:abstractNumId="15" w15:restartNumberingAfterBreak="0">
    <w:nsid w:val="31FD6691"/>
    <w:multiLevelType w:val="hybridMultilevel"/>
    <w:tmpl w:val="46C69308"/>
    <w:lvl w:ilvl="0" w:tplc="17BCD94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E9CD2C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84EEE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CAA78E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384529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B20AB0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B12DEE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AEA8C7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6AA51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35AA78AB"/>
    <w:multiLevelType w:val="hybridMultilevel"/>
    <w:tmpl w:val="6678610A"/>
    <w:lvl w:ilvl="0" w:tplc="F1C2673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B7955CD"/>
    <w:multiLevelType w:val="hybridMultilevel"/>
    <w:tmpl w:val="70F84278"/>
    <w:lvl w:ilvl="0" w:tplc="6C00C25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F5022C8"/>
    <w:multiLevelType w:val="hybridMultilevel"/>
    <w:tmpl w:val="2BFCEA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1227E70"/>
    <w:multiLevelType w:val="multilevel"/>
    <w:tmpl w:val="A7A02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맑은 고딕" w:eastAsia="맑은 고딕" w:hAnsi="맑은 고딕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2D23B75"/>
    <w:multiLevelType w:val="hybridMultilevel"/>
    <w:tmpl w:val="1B24883A"/>
    <w:lvl w:ilvl="0" w:tplc="712E89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88976A1"/>
    <w:multiLevelType w:val="hybridMultilevel"/>
    <w:tmpl w:val="3700434E"/>
    <w:lvl w:ilvl="0" w:tplc="86CEEFAC">
      <w:start w:val="3"/>
      <w:numFmt w:val="decimal"/>
      <w:lvlText w:val="%1.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2" w15:restartNumberingAfterBreak="0">
    <w:nsid w:val="495D43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4D1B4E7D"/>
    <w:multiLevelType w:val="hybridMultilevel"/>
    <w:tmpl w:val="F7C0095A"/>
    <w:lvl w:ilvl="0" w:tplc="9D90482A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3C27B0C"/>
    <w:multiLevelType w:val="hybridMultilevel"/>
    <w:tmpl w:val="9D622B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8EE715E"/>
    <w:multiLevelType w:val="multilevel"/>
    <w:tmpl w:val="8B8E5DE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1135" w:hanging="567"/>
      </w:pPr>
      <w:rPr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622F78A5"/>
    <w:multiLevelType w:val="hybridMultilevel"/>
    <w:tmpl w:val="6A8E3470"/>
    <w:lvl w:ilvl="0" w:tplc="EC24C648">
      <w:start w:val="2"/>
      <w:numFmt w:val="bullet"/>
      <w:lvlText w:val="※"/>
      <w:lvlJc w:val="left"/>
      <w:pPr>
        <w:ind w:left="995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4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5" w:hanging="400"/>
      </w:pPr>
      <w:rPr>
        <w:rFonts w:ascii="Wingdings" w:hAnsi="Wingdings" w:hint="default"/>
      </w:rPr>
    </w:lvl>
  </w:abstractNum>
  <w:abstractNum w:abstractNumId="27" w15:restartNumberingAfterBreak="0">
    <w:nsid w:val="647A6694"/>
    <w:multiLevelType w:val="hybridMultilevel"/>
    <w:tmpl w:val="F7E494EA"/>
    <w:lvl w:ilvl="0" w:tplc="359616E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1B6AF702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굴림" w:hint="eastAsia"/>
        <w:sz w:val="18"/>
      </w:rPr>
    </w:lvl>
    <w:lvl w:ilvl="3" w:tplc="792E52D4">
      <w:start w:val="1"/>
      <w:numFmt w:val="bullet"/>
      <w:lvlText w:val=""/>
      <w:lvlJc w:val="left"/>
      <w:pPr>
        <w:ind w:left="1960" w:hanging="360"/>
      </w:pPr>
      <w:rPr>
        <w:rFonts w:ascii="Wingdings" w:eastAsia="맑은 고딕" w:hAnsi="Wingdings" w:cs="굴림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8681999"/>
    <w:multiLevelType w:val="hybridMultilevel"/>
    <w:tmpl w:val="D6EA71CC"/>
    <w:lvl w:ilvl="0" w:tplc="2D6871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9301822"/>
    <w:multiLevelType w:val="hybridMultilevel"/>
    <w:tmpl w:val="AB22A338"/>
    <w:lvl w:ilvl="0" w:tplc="9BC096C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69A111C0"/>
    <w:multiLevelType w:val="hybridMultilevel"/>
    <w:tmpl w:val="954C2B52"/>
    <w:lvl w:ilvl="0" w:tplc="1D662930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A26084C"/>
    <w:multiLevelType w:val="multilevel"/>
    <w:tmpl w:val="3CD2CE6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6B05792C"/>
    <w:multiLevelType w:val="hybridMultilevel"/>
    <w:tmpl w:val="CB9C974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DEE0D79"/>
    <w:multiLevelType w:val="hybridMultilevel"/>
    <w:tmpl w:val="9DB22D4A"/>
    <w:lvl w:ilvl="0" w:tplc="0DF856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4FD6DEE"/>
    <w:multiLevelType w:val="hybridMultilevel"/>
    <w:tmpl w:val="2110CDC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69A531D"/>
    <w:multiLevelType w:val="hybridMultilevel"/>
    <w:tmpl w:val="68445BB4"/>
    <w:lvl w:ilvl="0" w:tplc="9E082DF4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91A3C3C"/>
    <w:multiLevelType w:val="hybridMultilevel"/>
    <w:tmpl w:val="F6A4979E"/>
    <w:lvl w:ilvl="0" w:tplc="E730B9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5"/>
  </w:num>
  <w:num w:numId="3">
    <w:abstractNumId w:val="7"/>
  </w:num>
  <w:num w:numId="4">
    <w:abstractNumId w:val="10"/>
  </w:num>
  <w:num w:numId="5">
    <w:abstractNumId w:val="31"/>
  </w:num>
  <w:num w:numId="6">
    <w:abstractNumId w:val="24"/>
  </w:num>
  <w:num w:numId="7">
    <w:abstractNumId w:val="22"/>
  </w:num>
  <w:num w:numId="8">
    <w:abstractNumId w:val="12"/>
  </w:num>
  <w:num w:numId="9">
    <w:abstractNumId w:val="13"/>
  </w:num>
  <w:num w:numId="10">
    <w:abstractNumId w:val="20"/>
  </w:num>
  <w:num w:numId="11">
    <w:abstractNumId w:val="1"/>
  </w:num>
  <w:num w:numId="12">
    <w:abstractNumId w:val="2"/>
  </w:num>
  <w:num w:numId="13">
    <w:abstractNumId w:val="3"/>
  </w:num>
  <w:num w:numId="14">
    <w:abstractNumId w:val="36"/>
  </w:num>
  <w:num w:numId="15">
    <w:abstractNumId w:val="18"/>
  </w:num>
  <w:num w:numId="16">
    <w:abstractNumId w:val="32"/>
  </w:num>
  <w:num w:numId="17">
    <w:abstractNumId w:val="34"/>
  </w:num>
  <w:num w:numId="18">
    <w:abstractNumId w:val="9"/>
  </w:num>
  <w:num w:numId="19">
    <w:abstractNumId w:val="0"/>
  </w:num>
  <w:num w:numId="20">
    <w:abstractNumId w:val="8"/>
  </w:num>
  <w:num w:numId="21">
    <w:abstractNumId w:val="11"/>
  </w:num>
  <w:num w:numId="22">
    <w:abstractNumId w:val="19"/>
  </w:num>
  <w:num w:numId="23">
    <w:abstractNumId w:val="30"/>
  </w:num>
  <w:num w:numId="24">
    <w:abstractNumId w:val="35"/>
  </w:num>
  <w:num w:numId="25">
    <w:abstractNumId w:val="23"/>
  </w:num>
  <w:num w:numId="26">
    <w:abstractNumId w:val="5"/>
  </w:num>
  <w:num w:numId="27">
    <w:abstractNumId w:val="6"/>
  </w:num>
  <w:num w:numId="28">
    <w:abstractNumId w:val="15"/>
  </w:num>
  <w:num w:numId="29">
    <w:abstractNumId w:val="14"/>
  </w:num>
  <w:num w:numId="30">
    <w:abstractNumId w:val="28"/>
  </w:num>
  <w:num w:numId="31">
    <w:abstractNumId w:val="26"/>
  </w:num>
  <w:num w:numId="32">
    <w:abstractNumId w:val="21"/>
  </w:num>
  <w:num w:numId="33">
    <w:abstractNumId w:val="16"/>
  </w:num>
  <w:num w:numId="34">
    <w:abstractNumId w:val="29"/>
  </w:num>
  <w:num w:numId="35">
    <w:abstractNumId w:val="33"/>
  </w:num>
  <w:num w:numId="36">
    <w:abstractNumId w:val="17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071"/>
    <w:rsid w:val="00001FF8"/>
    <w:rsid w:val="000036C3"/>
    <w:rsid w:val="00020AAE"/>
    <w:rsid w:val="000233C7"/>
    <w:rsid w:val="00024101"/>
    <w:rsid w:val="00025C12"/>
    <w:rsid w:val="00030E7B"/>
    <w:rsid w:val="000702E2"/>
    <w:rsid w:val="00071A04"/>
    <w:rsid w:val="00084078"/>
    <w:rsid w:val="00091F58"/>
    <w:rsid w:val="000929D4"/>
    <w:rsid w:val="00093829"/>
    <w:rsid w:val="000B216C"/>
    <w:rsid w:val="000C4FBE"/>
    <w:rsid w:val="000C50E9"/>
    <w:rsid w:val="000C7C95"/>
    <w:rsid w:val="000D797E"/>
    <w:rsid w:val="000E2E2D"/>
    <w:rsid w:val="00107D82"/>
    <w:rsid w:val="00111EFD"/>
    <w:rsid w:val="00121FC8"/>
    <w:rsid w:val="00130897"/>
    <w:rsid w:val="00134F36"/>
    <w:rsid w:val="001426EA"/>
    <w:rsid w:val="00145208"/>
    <w:rsid w:val="001551B5"/>
    <w:rsid w:val="0015775A"/>
    <w:rsid w:val="00171739"/>
    <w:rsid w:val="00185624"/>
    <w:rsid w:val="00191724"/>
    <w:rsid w:val="0019446B"/>
    <w:rsid w:val="001A235C"/>
    <w:rsid w:val="001B4E27"/>
    <w:rsid w:val="001C2A2A"/>
    <w:rsid w:val="001F33C7"/>
    <w:rsid w:val="001F73B8"/>
    <w:rsid w:val="002237D6"/>
    <w:rsid w:val="002240CF"/>
    <w:rsid w:val="00240633"/>
    <w:rsid w:val="002426D5"/>
    <w:rsid w:val="0024482B"/>
    <w:rsid w:val="00255F12"/>
    <w:rsid w:val="0026481D"/>
    <w:rsid w:val="0027171E"/>
    <w:rsid w:val="002722D9"/>
    <w:rsid w:val="00295F14"/>
    <w:rsid w:val="00296895"/>
    <w:rsid w:val="002A693E"/>
    <w:rsid w:val="002C0AD7"/>
    <w:rsid w:val="002E0320"/>
    <w:rsid w:val="002E0DDB"/>
    <w:rsid w:val="002E2217"/>
    <w:rsid w:val="00304434"/>
    <w:rsid w:val="00305B99"/>
    <w:rsid w:val="00312979"/>
    <w:rsid w:val="003132CC"/>
    <w:rsid w:val="0032105A"/>
    <w:rsid w:val="0032138A"/>
    <w:rsid w:val="003242A0"/>
    <w:rsid w:val="00325190"/>
    <w:rsid w:val="00355587"/>
    <w:rsid w:val="00377FA2"/>
    <w:rsid w:val="00397CC7"/>
    <w:rsid w:val="003A75CC"/>
    <w:rsid w:val="003B0690"/>
    <w:rsid w:val="003C20FA"/>
    <w:rsid w:val="00416AB4"/>
    <w:rsid w:val="00425681"/>
    <w:rsid w:val="004553C4"/>
    <w:rsid w:val="00456D3C"/>
    <w:rsid w:val="004626AF"/>
    <w:rsid w:val="00477A47"/>
    <w:rsid w:val="00487C60"/>
    <w:rsid w:val="004926A0"/>
    <w:rsid w:val="004A0402"/>
    <w:rsid w:val="004C1AF1"/>
    <w:rsid w:val="004C42AB"/>
    <w:rsid w:val="004D4790"/>
    <w:rsid w:val="004D6016"/>
    <w:rsid w:val="004E56C9"/>
    <w:rsid w:val="004F058D"/>
    <w:rsid w:val="00500B34"/>
    <w:rsid w:val="00504930"/>
    <w:rsid w:val="00506429"/>
    <w:rsid w:val="00524659"/>
    <w:rsid w:val="0052646B"/>
    <w:rsid w:val="005303D1"/>
    <w:rsid w:val="005468A9"/>
    <w:rsid w:val="00546E2D"/>
    <w:rsid w:val="005564C7"/>
    <w:rsid w:val="00563E5D"/>
    <w:rsid w:val="0057737C"/>
    <w:rsid w:val="005809D8"/>
    <w:rsid w:val="00583135"/>
    <w:rsid w:val="005A1AA3"/>
    <w:rsid w:val="005B58C8"/>
    <w:rsid w:val="005B72EE"/>
    <w:rsid w:val="005D0DB2"/>
    <w:rsid w:val="005D20E7"/>
    <w:rsid w:val="005D7273"/>
    <w:rsid w:val="005E3774"/>
    <w:rsid w:val="005E49F5"/>
    <w:rsid w:val="005E6F0D"/>
    <w:rsid w:val="005F34D9"/>
    <w:rsid w:val="005F37FD"/>
    <w:rsid w:val="00615509"/>
    <w:rsid w:val="00620537"/>
    <w:rsid w:val="00633D99"/>
    <w:rsid w:val="006516B3"/>
    <w:rsid w:val="00671555"/>
    <w:rsid w:val="00677108"/>
    <w:rsid w:val="00684242"/>
    <w:rsid w:val="00693A0C"/>
    <w:rsid w:val="00693EEA"/>
    <w:rsid w:val="006A01EE"/>
    <w:rsid w:val="006A0A66"/>
    <w:rsid w:val="006A3CA3"/>
    <w:rsid w:val="006B07FA"/>
    <w:rsid w:val="006B1004"/>
    <w:rsid w:val="006B4B34"/>
    <w:rsid w:val="006C5ED2"/>
    <w:rsid w:val="006C63E8"/>
    <w:rsid w:val="006E049A"/>
    <w:rsid w:val="006E3558"/>
    <w:rsid w:val="006E5798"/>
    <w:rsid w:val="006E6C35"/>
    <w:rsid w:val="00721B38"/>
    <w:rsid w:val="00731927"/>
    <w:rsid w:val="00737F25"/>
    <w:rsid w:val="0074032F"/>
    <w:rsid w:val="00762842"/>
    <w:rsid w:val="0077720D"/>
    <w:rsid w:val="00780A8C"/>
    <w:rsid w:val="00786752"/>
    <w:rsid w:val="00793175"/>
    <w:rsid w:val="007A7F74"/>
    <w:rsid w:val="007B3091"/>
    <w:rsid w:val="007B6276"/>
    <w:rsid w:val="007B7587"/>
    <w:rsid w:val="007C020A"/>
    <w:rsid w:val="007D35D8"/>
    <w:rsid w:val="007E0052"/>
    <w:rsid w:val="007F5787"/>
    <w:rsid w:val="00807437"/>
    <w:rsid w:val="0081021B"/>
    <w:rsid w:val="00813557"/>
    <w:rsid w:val="008355CB"/>
    <w:rsid w:val="00853036"/>
    <w:rsid w:val="00854ED3"/>
    <w:rsid w:val="008574DE"/>
    <w:rsid w:val="00857BE8"/>
    <w:rsid w:val="0086536F"/>
    <w:rsid w:val="00874D28"/>
    <w:rsid w:val="008920A3"/>
    <w:rsid w:val="00897A40"/>
    <w:rsid w:val="008A5E36"/>
    <w:rsid w:val="008B7290"/>
    <w:rsid w:val="008B742E"/>
    <w:rsid w:val="008C29F9"/>
    <w:rsid w:val="008C435D"/>
    <w:rsid w:val="008D41F2"/>
    <w:rsid w:val="008E2361"/>
    <w:rsid w:val="008E75B7"/>
    <w:rsid w:val="008F1E6C"/>
    <w:rsid w:val="008F325F"/>
    <w:rsid w:val="008F3BC5"/>
    <w:rsid w:val="008F79FA"/>
    <w:rsid w:val="00901165"/>
    <w:rsid w:val="00901EB3"/>
    <w:rsid w:val="00915128"/>
    <w:rsid w:val="00932251"/>
    <w:rsid w:val="00932D29"/>
    <w:rsid w:val="00941790"/>
    <w:rsid w:val="00945368"/>
    <w:rsid w:val="00950B73"/>
    <w:rsid w:val="009520DD"/>
    <w:rsid w:val="0095341B"/>
    <w:rsid w:val="00966075"/>
    <w:rsid w:val="00966E05"/>
    <w:rsid w:val="00984613"/>
    <w:rsid w:val="00985A84"/>
    <w:rsid w:val="00987722"/>
    <w:rsid w:val="009B5E62"/>
    <w:rsid w:val="009C2632"/>
    <w:rsid w:val="009C6E06"/>
    <w:rsid w:val="009D5F01"/>
    <w:rsid w:val="009E664A"/>
    <w:rsid w:val="009F6F64"/>
    <w:rsid w:val="00A13AA5"/>
    <w:rsid w:val="00A31347"/>
    <w:rsid w:val="00A72339"/>
    <w:rsid w:val="00A746B0"/>
    <w:rsid w:val="00A76DB6"/>
    <w:rsid w:val="00A837FA"/>
    <w:rsid w:val="00A87E9A"/>
    <w:rsid w:val="00AB1B3C"/>
    <w:rsid w:val="00AB564E"/>
    <w:rsid w:val="00AD09DF"/>
    <w:rsid w:val="00AD5FF7"/>
    <w:rsid w:val="00B03B1F"/>
    <w:rsid w:val="00B03C96"/>
    <w:rsid w:val="00B13CCC"/>
    <w:rsid w:val="00B45ABF"/>
    <w:rsid w:val="00B45FB9"/>
    <w:rsid w:val="00B52137"/>
    <w:rsid w:val="00B562C8"/>
    <w:rsid w:val="00B63B99"/>
    <w:rsid w:val="00B73118"/>
    <w:rsid w:val="00B86C47"/>
    <w:rsid w:val="00B86D33"/>
    <w:rsid w:val="00BA0FFA"/>
    <w:rsid w:val="00BA6744"/>
    <w:rsid w:val="00BC0BA2"/>
    <w:rsid w:val="00BC3D7B"/>
    <w:rsid w:val="00BC60BE"/>
    <w:rsid w:val="00BD23E0"/>
    <w:rsid w:val="00BE73EC"/>
    <w:rsid w:val="00BF032E"/>
    <w:rsid w:val="00BF095B"/>
    <w:rsid w:val="00BF4DCD"/>
    <w:rsid w:val="00C00E6F"/>
    <w:rsid w:val="00C25111"/>
    <w:rsid w:val="00C418CA"/>
    <w:rsid w:val="00C434E9"/>
    <w:rsid w:val="00C45DDD"/>
    <w:rsid w:val="00C51520"/>
    <w:rsid w:val="00C61D8C"/>
    <w:rsid w:val="00C66E7C"/>
    <w:rsid w:val="00C67887"/>
    <w:rsid w:val="00C75F07"/>
    <w:rsid w:val="00C83786"/>
    <w:rsid w:val="00C9083C"/>
    <w:rsid w:val="00CA243C"/>
    <w:rsid w:val="00CB2640"/>
    <w:rsid w:val="00CB4E56"/>
    <w:rsid w:val="00CB5BF4"/>
    <w:rsid w:val="00CC2071"/>
    <w:rsid w:val="00CC7E80"/>
    <w:rsid w:val="00CD54F9"/>
    <w:rsid w:val="00D57A8F"/>
    <w:rsid w:val="00D610D6"/>
    <w:rsid w:val="00D65F8C"/>
    <w:rsid w:val="00D80763"/>
    <w:rsid w:val="00D827B8"/>
    <w:rsid w:val="00D93328"/>
    <w:rsid w:val="00D970FB"/>
    <w:rsid w:val="00DB0394"/>
    <w:rsid w:val="00DB34BA"/>
    <w:rsid w:val="00DC228F"/>
    <w:rsid w:val="00DE0E96"/>
    <w:rsid w:val="00DE5192"/>
    <w:rsid w:val="00DF3677"/>
    <w:rsid w:val="00E351F2"/>
    <w:rsid w:val="00E4236D"/>
    <w:rsid w:val="00E42D48"/>
    <w:rsid w:val="00E523B4"/>
    <w:rsid w:val="00E56707"/>
    <w:rsid w:val="00E608DF"/>
    <w:rsid w:val="00E81E74"/>
    <w:rsid w:val="00E81F8D"/>
    <w:rsid w:val="00E85B3A"/>
    <w:rsid w:val="00E91239"/>
    <w:rsid w:val="00EB402F"/>
    <w:rsid w:val="00ED6D80"/>
    <w:rsid w:val="00EE0CB0"/>
    <w:rsid w:val="00EF6AA2"/>
    <w:rsid w:val="00F01A93"/>
    <w:rsid w:val="00F03B0E"/>
    <w:rsid w:val="00F04FC2"/>
    <w:rsid w:val="00F15229"/>
    <w:rsid w:val="00F272B8"/>
    <w:rsid w:val="00F31439"/>
    <w:rsid w:val="00F562B6"/>
    <w:rsid w:val="00F6231C"/>
    <w:rsid w:val="00F66FFA"/>
    <w:rsid w:val="00F76ADC"/>
    <w:rsid w:val="00F76C29"/>
    <w:rsid w:val="00F94712"/>
    <w:rsid w:val="00FB0596"/>
    <w:rsid w:val="00FB64D1"/>
    <w:rsid w:val="00FB72E6"/>
    <w:rsid w:val="00FF6322"/>
    <w:rsid w:val="00FF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A91AD2-3454-40F6-88DD-511EE75E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41B"/>
    <w:rPr>
      <w:rFonts w:ascii="맑은 고딕" w:eastAsia="맑은 고딕" w:hAnsi="맑은 고딕" w:cs="맑은 고딕"/>
    </w:rPr>
  </w:style>
  <w:style w:type="paragraph" w:styleId="1">
    <w:name w:val="heading 1"/>
    <w:basedOn w:val="a"/>
    <w:next w:val="a"/>
    <w:link w:val="1Char"/>
    <w:uiPriority w:val="9"/>
    <w:qFormat/>
    <w:rsid w:val="0095341B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color w:val="5B9BD5" w:themeColor="accen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5341B"/>
    <w:pPr>
      <w:keepNext/>
      <w:keepLines/>
      <w:spacing w:before="160" w:after="0" w:line="240" w:lineRule="auto"/>
      <w:outlineLvl w:val="1"/>
    </w:pPr>
    <w:rPr>
      <w:color w:val="5B9BD5" w:themeColor="accen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5341B"/>
    <w:pPr>
      <w:spacing w:after="0" w:line="240" w:lineRule="auto"/>
      <w:contextualSpacing/>
    </w:pPr>
    <w:rPr>
      <w:color w:val="5B9BD5" w:themeColor="accent1"/>
      <w:spacing w:val="-7"/>
      <w:sz w:val="64"/>
      <w:szCs w:val="64"/>
    </w:rPr>
  </w:style>
  <w:style w:type="character" w:customStyle="1" w:styleId="Char">
    <w:name w:val="제목 Char"/>
    <w:basedOn w:val="a0"/>
    <w:link w:val="a3"/>
    <w:uiPriority w:val="10"/>
    <w:rsid w:val="0095341B"/>
    <w:rPr>
      <w:rFonts w:ascii="맑은 고딕" w:eastAsia="맑은 고딕" w:hAnsi="맑은 고딕" w:cs="맑은 고딕"/>
      <w:color w:val="5B9BD5" w:themeColor="accent1"/>
      <w:spacing w:val="-7"/>
      <w:sz w:val="64"/>
      <w:szCs w:val="64"/>
    </w:rPr>
  </w:style>
  <w:style w:type="paragraph" w:customStyle="1" w:styleId="a4">
    <w:name w:val="부제목"/>
    <w:basedOn w:val="a"/>
    <w:next w:val="a"/>
    <w:link w:val="a5"/>
    <w:uiPriority w:val="11"/>
    <w:qFormat/>
    <w:rsid w:val="0095341B"/>
    <w:pPr>
      <w:numPr>
        <w:ilvl w:val="1"/>
      </w:numPr>
      <w:spacing w:after="240" w:line="240" w:lineRule="auto"/>
    </w:pPr>
    <w:rPr>
      <w:color w:val="404040" w:themeColor="text1" w:themeTint="BF"/>
      <w:sz w:val="28"/>
      <w:szCs w:val="28"/>
    </w:rPr>
  </w:style>
  <w:style w:type="character" w:customStyle="1" w:styleId="a5">
    <w:name w:val="부제목 문자"/>
    <w:basedOn w:val="a0"/>
    <w:link w:val="a4"/>
    <w:uiPriority w:val="11"/>
    <w:rsid w:val="0095341B"/>
    <w:rPr>
      <w:rFonts w:ascii="맑은 고딕" w:eastAsia="맑은 고딕" w:hAnsi="맑은 고딕" w:cs="맑은 고딕"/>
      <w:color w:val="404040" w:themeColor="text1" w:themeTint="BF"/>
      <w:sz w:val="28"/>
      <w:szCs w:val="28"/>
    </w:rPr>
  </w:style>
  <w:style w:type="character" w:customStyle="1" w:styleId="1Char">
    <w:name w:val="제목 1 Char"/>
    <w:basedOn w:val="a0"/>
    <w:link w:val="1"/>
    <w:uiPriority w:val="9"/>
    <w:rsid w:val="0095341B"/>
    <w:rPr>
      <w:rFonts w:ascii="맑은 고딕" w:eastAsia="맑은 고딕" w:hAnsi="맑은 고딕" w:cs="맑은 고딕"/>
      <w:color w:val="5B9BD5" w:themeColor="accen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5341B"/>
    <w:rPr>
      <w:rFonts w:ascii="맑은 고딕" w:eastAsia="맑은 고딕" w:hAnsi="맑은 고딕" w:cs="맑은 고딕"/>
      <w:color w:val="5B9BD5" w:themeColor="accent1"/>
      <w:sz w:val="28"/>
      <w:szCs w:val="28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a6">
    <w:name w:val="Subtle Emphasis"/>
    <w:basedOn w:val="a0"/>
    <w:uiPriority w:val="19"/>
    <w:qFormat/>
    <w:rsid w:val="0095341B"/>
    <w:rPr>
      <w:rFonts w:ascii="맑은 고딕" w:eastAsia="맑은 고딕" w:hAnsi="맑은 고딕" w:cs="맑은 고딕"/>
      <w:i/>
      <w:iCs/>
      <w:color w:val="595959" w:themeColor="text1" w:themeTint="A6"/>
    </w:rPr>
  </w:style>
  <w:style w:type="character" w:styleId="a7">
    <w:name w:val="Emphasis"/>
    <w:basedOn w:val="a0"/>
    <w:uiPriority w:val="20"/>
    <w:qFormat/>
    <w:rsid w:val="0095341B"/>
    <w:rPr>
      <w:rFonts w:ascii="맑은 고딕" w:eastAsia="맑은 고딕" w:hAnsi="맑은 고딕" w:cs="맑은 고딕"/>
      <w:i/>
      <w:iCs/>
    </w:rPr>
  </w:style>
  <w:style w:type="character" w:styleId="a8">
    <w:name w:val="Intense Emphasis"/>
    <w:basedOn w:val="a0"/>
    <w:uiPriority w:val="21"/>
    <w:qFormat/>
    <w:rsid w:val="0095341B"/>
    <w:rPr>
      <w:rFonts w:ascii="맑은 고딕" w:eastAsia="맑은 고딕" w:hAnsi="맑은 고딕" w:cs="맑은 고딕"/>
      <w:b/>
      <w:bCs/>
      <w:i/>
      <w:iCs/>
    </w:rPr>
  </w:style>
  <w:style w:type="character" w:styleId="a9">
    <w:name w:val="Strong"/>
    <w:basedOn w:val="a0"/>
    <w:uiPriority w:val="22"/>
    <w:qFormat/>
    <w:rsid w:val="0095341B"/>
    <w:rPr>
      <w:rFonts w:ascii="맑은 고딕" w:eastAsia="맑은 고딕" w:hAnsi="맑은 고딕" w:cs="맑은 고딕"/>
      <w:b/>
      <w:bCs/>
    </w:rPr>
  </w:style>
  <w:style w:type="paragraph" w:styleId="aa">
    <w:name w:val="Quote"/>
    <w:basedOn w:val="a"/>
    <w:next w:val="a"/>
    <w:link w:val="Char0"/>
    <w:uiPriority w:val="29"/>
    <w:qFormat/>
    <w:rsid w:val="0095341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0">
    <w:name w:val="인용 Char"/>
    <w:basedOn w:val="a0"/>
    <w:link w:val="aa"/>
    <w:uiPriority w:val="29"/>
    <w:rsid w:val="0095341B"/>
    <w:rPr>
      <w:rFonts w:ascii="맑은 고딕" w:eastAsia="맑은 고딕" w:hAnsi="맑은 고딕" w:cs="맑은 고딕"/>
      <w:i/>
      <w:iCs/>
    </w:rPr>
  </w:style>
  <w:style w:type="paragraph" w:styleId="ab">
    <w:name w:val="Intense Quote"/>
    <w:basedOn w:val="a"/>
    <w:next w:val="a"/>
    <w:link w:val="Char1"/>
    <w:uiPriority w:val="30"/>
    <w:qFormat/>
    <w:rsid w:val="0095341B"/>
    <w:pPr>
      <w:spacing w:before="100" w:beforeAutospacing="1" w:after="240"/>
      <w:ind w:left="864" w:right="864"/>
      <w:jc w:val="center"/>
    </w:pPr>
    <w:rPr>
      <w:color w:val="5B9BD5" w:themeColor="accent1"/>
      <w:sz w:val="28"/>
      <w:szCs w:val="28"/>
    </w:rPr>
  </w:style>
  <w:style w:type="character" w:customStyle="1" w:styleId="Char1">
    <w:name w:val="강한 인용 Char"/>
    <w:basedOn w:val="a0"/>
    <w:link w:val="ab"/>
    <w:uiPriority w:val="30"/>
    <w:rsid w:val="0095341B"/>
    <w:rPr>
      <w:rFonts w:ascii="맑은 고딕" w:eastAsia="맑은 고딕" w:hAnsi="맑은 고딕" w:cs="맑은 고딕"/>
      <w:color w:val="5B9BD5" w:themeColor="accent1"/>
      <w:sz w:val="28"/>
      <w:szCs w:val="28"/>
    </w:rPr>
  </w:style>
  <w:style w:type="character" w:styleId="ac">
    <w:name w:val="Subtle Reference"/>
    <w:basedOn w:val="a0"/>
    <w:uiPriority w:val="31"/>
    <w:qFormat/>
    <w:rsid w:val="0095341B"/>
    <w:rPr>
      <w:rFonts w:ascii="맑은 고딕" w:eastAsia="맑은 고딕" w:hAnsi="맑은 고딕" w:cs="맑은 고딕"/>
      <w:smallCaps/>
      <w:color w:val="404040" w:themeColor="text1" w:themeTint="BF"/>
    </w:rPr>
  </w:style>
  <w:style w:type="character" w:styleId="ad">
    <w:name w:val="Intense Reference"/>
    <w:basedOn w:val="a0"/>
    <w:uiPriority w:val="32"/>
    <w:qFormat/>
    <w:rsid w:val="0095341B"/>
    <w:rPr>
      <w:rFonts w:ascii="맑은 고딕" w:eastAsia="맑은 고딕" w:hAnsi="맑은 고딕" w:cs="맑은 고딕"/>
      <w:b/>
      <w:bCs/>
      <w:smallCaps/>
      <w:u w:val="single"/>
    </w:rPr>
  </w:style>
  <w:style w:type="character" w:styleId="ae">
    <w:name w:val="Book Title"/>
    <w:basedOn w:val="a0"/>
    <w:uiPriority w:val="33"/>
    <w:qFormat/>
    <w:rsid w:val="0095341B"/>
    <w:rPr>
      <w:rFonts w:ascii="맑은 고딕" w:eastAsia="맑은 고딕" w:hAnsi="맑은 고딕" w:cs="맑은 고딕"/>
      <w:b/>
      <w:bCs/>
      <w:smallCaps/>
    </w:rPr>
  </w:style>
  <w:style w:type="paragraph" w:customStyle="1" w:styleId="af">
    <w:name w:val="설명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customStyle="1" w:styleId="af0">
    <w:name w:val="목차 제목"/>
    <w:basedOn w:val="1"/>
    <w:next w:val="a"/>
    <w:uiPriority w:val="39"/>
    <w:semiHidden/>
    <w:unhideWhenUsed/>
    <w:qFormat/>
    <w:pPr>
      <w:outlineLvl w:val="9"/>
    </w:pPr>
  </w:style>
  <w:style w:type="paragraph" w:styleId="af1">
    <w:name w:val="No Spacing"/>
    <w:link w:val="Char2"/>
    <w:uiPriority w:val="1"/>
    <w:qFormat/>
    <w:rsid w:val="0095341B"/>
    <w:pPr>
      <w:spacing w:after="0" w:line="240" w:lineRule="auto"/>
    </w:pPr>
    <w:rPr>
      <w:rFonts w:ascii="맑은 고딕" w:eastAsia="맑은 고딕" w:hAnsi="맑은 고딕" w:cs="맑은 고딕"/>
    </w:rPr>
  </w:style>
  <w:style w:type="paragraph" w:styleId="af2">
    <w:name w:val="List Paragraph"/>
    <w:basedOn w:val="a"/>
    <w:uiPriority w:val="34"/>
    <w:qFormat/>
    <w:rsid w:val="0095341B"/>
    <w:pPr>
      <w:ind w:left="720"/>
      <w:contextualSpacing/>
    </w:pPr>
  </w:style>
  <w:style w:type="paragraph" w:styleId="af3">
    <w:name w:val="Subtitle"/>
    <w:basedOn w:val="a"/>
    <w:next w:val="a"/>
    <w:link w:val="Char3"/>
    <w:uiPriority w:val="11"/>
    <w:qFormat/>
    <w:rsid w:val="0095341B"/>
    <w:pPr>
      <w:spacing w:after="60"/>
      <w:jc w:val="center"/>
      <w:outlineLvl w:val="1"/>
    </w:pPr>
    <w:rPr>
      <w:sz w:val="24"/>
      <w:szCs w:val="24"/>
    </w:rPr>
  </w:style>
  <w:style w:type="character" w:customStyle="1" w:styleId="Char3">
    <w:name w:val="부제 Char"/>
    <w:basedOn w:val="a0"/>
    <w:link w:val="af3"/>
    <w:uiPriority w:val="11"/>
    <w:rsid w:val="0095341B"/>
    <w:rPr>
      <w:rFonts w:ascii="맑은 고딕" w:eastAsia="맑은 고딕" w:hAnsi="맑은 고딕" w:cs="맑은 고딕"/>
      <w:sz w:val="24"/>
      <w:szCs w:val="24"/>
    </w:rPr>
  </w:style>
  <w:style w:type="character" w:customStyle="1" w:styleId="Char2">
    <w:name w:val="간격 없음 Char"/>
    <w:basedOn w:val="a0"/>
    <w:link w:val="af1"/>
    <w:uiPriority w:val="1"/>
    <w:rsid w:val="00CC2071"/>
    <w:rPr>
      <w:rFonts w:ascii="맑은 고딕" w:eastAsia="맑은 고딕" w:hAnsi="맑은 고딕" w:cs="맑은 고딕"/>
    </w:rPr>
  </w:style>
  <w:style w:type="paragraph" w:styleId="TOC">
    <w:name w:val="TOC Heading"/>
    <w:basedOn w:val="1"/>
    <w:next w:val="a"/>
    <w:uiPriority w:val="39"/>
    <w:unhideWhenUsed/>
    <w:qFormat/>
    <w:rsid w:val="00CC2071"/>
    <w:p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20">
    <w:name w:val="toc 2"/>
    <w:basedOn w:val="a"/>
    <w:next w:val="a"/>
    <w:autoRedefine/>
    <w:uiPriority w:val="39"/>
    <w:unhideWhenUsed/>
    <w:rsid w:val="00E523B4"/>
    <w:pPr>
      <w:tabs>
        <w:tab w:val="left" w:pos="575"/>
        <w:tab w:val="right" w:leader="dot" w:pos="9350"/>
      </w:tabs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CC2071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CC2071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character" w:styleId="af4">
    <w:name w:val="Hyperlink"/>
    <w:basedOn w:val="a0"/>
    <w:uiPriority w:val="99"/>
    <w:unhideWhenUsed/>
    <w:rsid w:val="00CC2071"/>
    <w:rPr>
      <w:color w:val="0563C1" w:themeColor="hyperlink"/>
      <w:u w:val="single"/>
    </w:rPr>
  </w:style>
  <w:style w:type="table" w:styleId="af5">
    <w:name w:val="Table Grid"/>
    <w:basedOn w:val="a1"/>
    <w:uiPriority w:val="39"/>
    <w:rsid w:val="00CC2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Char4"/>
    <w:uiPriority w:val="99"/>
    <w:unhideWhenUsed/>
    <w:rsid w:val="000D797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6"/>
    <w:uiPriority w:val="99"/>
    <w:rsid w:val="000D797E"/>
    <w:rPr>
      <w:rFonts w:ascii="맑은 고딕" w:eastAsia="맑은 고딕" w:hAnsi="맑은 고딕" w:cs="맑은 고딕"/>
    </w:rPr>
  </w:style>
  <w:style w:type="paragraph" w:styleId="af7">
    <w:name w:val="footer"/>
    <w:basedOn w:val="a"/>
    <w:link w:val="Char5"/>
    <w:uiPriority w:val="99"/>
    <w:unhideWhenUsed/>
    <w:rsid w:val="000D797E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7"/>
    <w:uiPriority w:val="99"/>
    <w:rsid w:val="000D797E"/>
    <w:rPr>
      <w:rFonts w:ascii="맑은 고딕" w:eastAsia="맑은 고딕" w:hAnsi="맑은 고딕" w:cs="맑은 고딕"/>
    </w:rPr>
  </w:style>
  <w:style w:type="paragraph" w:styleId="af8">
    <w:name w:val="Balloon Text"/>
    <w:basedOn w:val="a"/>
    <w:link w:val="Char6"/>
    <w:uiPriority w:val="99"/>
    <w:semiHidden/>
    <w:unhideWhenUsed/>
    <w:rsid w:val="0094179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0"/>
    <w:link w:val="af8"/>
    <w:uiPriority w:val="99"/>
    <w:semiHidden/>
    <w:rsid w:val="00941790"/>
    <w:rPr>
      <w:rFonts w:asciiTheme="majorHAnsi" w:eastAsiaTheme="majorEastAsia" w:hAnsiTheme="majorHAnsi" w:cstheme="majorBidi"/>
      <w:sz w:val="18"/>
      <w:szCs w:val="18"/>
    </w:rPr>
  </w:style>
  <w:style w:type="paragraph" w:customStyle="1" w:styleId="af9">
    <w:name w:val="바탕글"/>
    <w:basedOn w:val="a"/>
    <w:rsid w:val="0077720D"/>
    <w:pPr>
      <w:widowControl w:val="0"/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바탕" w:eastAsia="굴림" w:hAnsi="굴림" w:cs="굴림"/>
      <w:color w:val="000000"/>
    </w:rPr>
  </w:style>
  <w:style w:type="character" w:styleId="afa">
    <w:name w:val="FollowedHyperlink"/>
    <w:basedOn w:val="a0"/>
    <w:uiPriority w:val="99"/>
    <w:semiHidden/>
    <w:unhideWhenUsed/>
    <w:rsid w:val="006B4B34"/>
    <w:rPr>
      <w:color w:val="954F72" w:themeColor="followedHyperlink"/>
      <w:u w:val="single"/>
    </w:rPr>
  </w:style>
  <w:style w:type="character" w:customStyle="1" w:styleId="apple-tab-span">
    <w:name w:val="apple-tab-span"/>
    <w:basedOn w:val="a0"/>
    <w:rsid w:val="003A75CC"/>
  </w:style>
  <w:style w:type="paragraph" w:styleId="afb">
    <w:name w:val="Normal (Web)"/>
    <w:basedOn w:val="a"/>
    <w:uiPriority w:val="99"/>
    <w:semiHidden/>
    <w:unhideWhenUsed/>
    <w:rsid w:val="003A75CC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616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1696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9699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8888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0038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gWook\AppData\Roaming\Microsoft\Templates\&#54056;&#49903;%20&#46356;&#51088;&#51064;(&#48708;&#50612;%20&#51080;&#51020;).dotx" TargetMode="External"/></Relationship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2015-07-27T00:00:00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4C86EE-1CB3-401C-8139-55E99B4927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FB7B12-26A9-47DD-8856-C92911244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패싯 디자인(비어 있음).dotx</Template>
  <TotalTime>376</TotalTime>
  <Pages>5</Pages>
  <Words>112</Words>
  <Characters>642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[UI-VoIP 사용 설명서</vt:lpstr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[UI-VoIP 사용 설명서</dc:title>
  <dc:subject>㈜ 알림시스템</dc:subject>
  <dc:creator>SungWook</dc:creator>
  <cp:keywords/>
  <dc:description/>
  <cp:lastModifiedBy>황종철</cp:lastModifiedBy>
  <cp:revision>48</cp:revision>
  <cp:lastPrinted>2015-08-13T10:29:00Z</cp:lastPrinted>
  <dcterms:created xsi:type="dcterms:W3CDTF">2015-08-17T10:28:00Z</dcterms:created>
  <dcterms:modified xsi:type="dcterms:W3CDTF">2017-04-17T12:39:00Z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